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3F25" w14:textId="34D6D4FC" w:rsidR="00BB08EF" w:rsidRDefault="00EA6BDA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4672" behindDoc="1" locked="0" layoutInCell="1" allowOverlap="1" wp14:anchorId="228D1A2A" wp14:editId="26FCF6EE">
                <wp:simplePos x="0" y="0"/>
                <wp:positionH relativeFrom="margin">
                  <wp:align>right</wp:align>
                </wp:positionH>
                <wp:positionV relativeFrom="paragraph">
                  <wp:posOffset>-652780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A2EF" w14:textId="424A3720" w:rsidR="006F118F" w:rsidRDefault="008A4E87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Jesús Rico Catalán</w:t>
                            </w:r>
                          </w:p>
                          <w:p w14:paraId="0E0F8D35" w14:textId="6C622E9E" w:rsidR="006F118F" w:rsidRPr="00845EF5" w:rsidRDefault="005F0B7E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Ingeniero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8D1A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3.6pt;margin-top:-51.4pt;width:314.8pt;height:110.6pt;z-index:-2515118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ZqJgIAACU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" stroked="f">
                <v:textbox style="mso-fit-shape-to-text:t">
                  <w:txbxContent>
                    <w:p w14:paraId="6B78A2EF" w14:textId="424A3720" w:rsidR="006F118F" w:rsidRDefault="008A4E87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Jesús Rico Catalán</w:t>
                      </w:r>
                    </w:p>
                    <w:p w14:paraId="0E0F8D35" w14:textId="6C622E9E" w:rsidR="006F118F" w:rsidRPr="00845EF5" w:rsidRDefault="005F0B7E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Ingeniero de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E79" w:rsidRPr="006F118F">
        <w:rPr>
          <w:noProof/>
          <w:lang w:val="en-US" w:eastAsia="zh-TW"/>
        </w:rPr>
        <w:drawing>
          <wp:anchor distT="0" distB="0" distL="114300" distR="114300" simplePos="0" relativeHeight="251803648" behindDoc="0" locked="0" layoutInCell="1" allowOverlap="1" wp14:anchorId="2C70D7D1" wp14:editId="5199D45D">
            <wp:simplePos x="0" y="0"/>
            <wp:positionH relativeFrom="margin">
              <wp:posOffset>-194836</wp:posOffset>
            </wp:positionH>
            <wp:positionV relativeFrom="paragraph">
              <wp:posOffset>-991892</wp:posOffset>
            </wp:positionV>
            <wp:extent cx="1461770" cy="2368526"/>
            <wp:effectExtent l="0" t="0" r="5080" b="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n 29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51" b="29751"/>
                    <a:stretch/>
                  </pic:blipFill>
                  <pic:spPr>
                    <a:xfrm>
                      <a:off x="0" y="0"/>
                      <a:ext cx="1462902" cy="2370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230" w:rsidRPr="001B1BE0">
        <w:rPr>
          <w:noProof/>
          <w:color w:val="FFE599" w:themeColor="accent4" w:themeTint="66"/>
          <w:lang w:val="en-US" w:eastAsia="zh-TW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981B047" wp14:editId="1574CDB4">
                <wp:simplePos x="0" y="0"/>
                <wp:positionH relativeFrom="column">
                  <wp:posOffset>1582944</wp:posOffset>
                </wp:positionH>
                <wp:positionV relativeFrom="paragraph">
                  <wp:posOffset>222060</wp:posOffset>
                </wp:positionV>
                <wp:extent cx="48260" cy="813435"/>
                <wp:effectExtent l="0" t="0" r="27940" b="2476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813435"/>
                          <a:chOff x="0" y="0"/>
                          <a:chExt cx="48260" cy="81437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051E0" id="Grupo 282" o:spid="_x0000_s1026" style="position:absolute;margin-left:124.65pt;margin-top:17.5pt;width:3.8pt;height:64.05pt;z-index:251806720;mso-height-relative:margin" coordsize="482,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" filled="f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" filled="f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" filled="f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" filled="f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3E5E88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326D8E" wp14:editId="3D0424AB">
                <wp:simplePos x="0" y="0"/>
                <wp:positionH relativeFrom="page">
                  <wp:align>left</wp:align>
                </wp:positionH>
                <wp:positionV relativeFrom="paragraph">
                  <wp:posOffset>-967839</wp:posOffset>
                </wp:positionV>
                <wp:extent cx="421228" cy="10773921"/>
                <wp:effectExtent l="0" t="0" r="0" b="889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28" cy="10773921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D444" id="Rectángulo 278" o:spid="_x0000_s1026" style="position:absolute;margin-left:0;margin-top:-76.2pt;width:33.15pt;height:848.35pt;z-index:251801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" fillcolor="#6179aa" stroked="f" strokeweight="1pt">
                <w10:wrap anchorx="page"/>
              </v:rect>
            </w:pict>
          </mc:Fallback>
        </mc:AlternateContent>
      </w:r>
      <w:r w:rsidR="007F0BDC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3770BD" wp14:editId="62FF8963">
                <wp:simplePos x="0" y="0"/>
                <wp:positionH relativeFrom="column">
                  <wp:posOffset>-195943</wp:posOffset>
                </wp:positionH>
                <wp:positionV relativeFrom="paragraph">
                  <wp:posOffset>-914399</wp:posOffset>
                </wp:positionV>
                <wp:extent cx="1461770" cy="2291938"/>
                <wp:effectExtent l="0" t="0" r="5080" b="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29193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D4CD" id="Rectángulo 277" o:spid="_x0000_s1026" style="position:absolute;margin-left:-15.45pt;margin-top:-1in;width:115.1pt;height:180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" fillcolor="#ffe599 [1303]" stroked="f" strokeweight="1pt"/>
            </w:pict>
          </mc:Fallback>
        </mc:AlternateContent>
      </w:r>
      <w:r w:rsidR="00B5094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7EB51C" wp14:editId="00468FEF">
                <wp:simplePos x="0" y="0"/>
                <wp:positionH relativeFrom="column">
                  <wp:posOffset>1609106</wp:posOffset>
                </wp:positionH>
                <wp:positionV relativeFrom="paragraph">
                  <wp:posOffset>29689</wp:posOffset>
                </wp:positionV>
                <wp:extent cx="5714365" cy="1300348"/>
                <wp:effectExtent l="0" t="0" r="19685" b="1460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3003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BF98E" id="Rectángulo redondeado 279" o:spid="_x0000_s1026" style="position:absolute;margin-left:126.7pt;margin-top:2.35pt;width:449.95pt;height:102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="00B5094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2E9FD85" wp14:editId="2E0C65B1">
                <wp:simplePos x="0" y="0"/>
                <wp:positionH relativeFrom="page">
                  <wp:posOffset>2659759</wp:posOffset>
                </wp:positionH>
                <wp:positionV relativeFrom="paragraph">
                  <wp:posOffset>78674</wp:posOffset>
                </wp:positionV>
                <wp:extent cx="377634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1F8A4" w14:textId="07B40372" w:rsidR="006F118F" w:rsidRPr="009D3B1A" w:rsidRDefault="001A0118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Alcalá De Guadaíra, 41500, Sevilla</w:t>
                            </w:r>
                          </w:p>
                          <w:p w14:paraId="5B4C88A3" w14:textId="771466D2" w:rsidR="006F118F" w:rsidRPr="009D3B1A" w:rsidRDefault="00445A2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Fecha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nacimiento</w:t>
                            </w:r>
                            <w:proofErr w:type="spellEnd"/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05/07/1996</w:t>
                            </w:r>
                          </w:p>
                          <w:p w14:paraId="2222C5FC" w14:textId="2A6E9113" w:rsidR="006F118F" w:rsidRPr="009D3B1A" w:rsidRDefault="00C5425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8A4E8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618922570</w:t>
                            </w:r>
                          </w:p>
                          <w:p w14:paraId="2B121630" w14:textId="49F347C7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Email</w:t>
                            </w:r>
                            <w:proofErr w:type="spellEnd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8A4E8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jesus9610@gmail.com</w:t>
                            </w:r>
                          </w:p>
                          <w:p w14:paraId="6FE9E768" w14:textId="0BD3533B" w:rsidR="006F118F" w:rsidRPr="006F118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F11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LinkedIn: </w:t>
                            </w:r>
                            <w:hyperlink r:id="rId12" w:history="1">
                              <w:r w:rsidR="001D7259" w:rsidRPr="00121A21">
                                <w:rPr>
                                  <w:rStyle w:val="Hipervnculo"/>
                                  <w:rFonts w:asciiTheme="majorHAnsi" w:hAnsiTheme="majorHAnsi"/>
                                  <w:sz w:val="24"/>
                                  <w:szCs w:val="24"/>
                                  <w:lang w:val="pt-BR"/>
                                </w:rPr>
                                <w:t>https://www.linkedin.com/in/jesus-rico-software</w:t>
                              </w:r>
                            </w:hyperlink>
                          </w:p>
                          <w:p w14:paraId="7B5F74EB" w14:textId="19498CDF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FD85" id="_x0000_s1027" type="#_x0000_t202" style="position:absolute;margin-left:209.45pt;margin-top:6.2pt;width:297.35pt;height:105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" filled="f" stroked="f">
                <v:textbox>
                  <w:txbxContent>
                    <w:p w14:paraId="3D21F8A4" w14:textId="07B40372" w:rsidR="006F118F" w:rsidRPr="009D3B1A" w:rsidRDefault="001A0118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Alcalá De Guadaíra, 41500, Sevilla</w:t>
                      </w:r>
                    </w:p>
                    <w:p w14:paraId="5B4C88A3" w14:textId="771466D2" w:rsidR="006F118F" w:rsidRPr="009D3B1A" w:rsidRDefault="00445A2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Fecha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nacimiento</w:t>
                      </w:r>
                      <w:proofErr w:type="spellEnd"/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05/07/1996</w:t>
                      </w:r>
                    </w:p>
                    <w:p w14:paraId="2222C5FC" w14:textId="2A6E9113" w:rsidR="006F118F" w:rsidRPr="009D3B1A" w:rsidRDefault="00C5425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Teléfono</w:t>
                      </w:r>
                      <w:proofErr w:type="spellEnd"/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8A4E8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618922570</w:t>
                      </w:r>
                    </w:p>
                    <w:p w14:paraId="2B121630" w14:textId="49F347C7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Email</w:t>
                      </w:r>
                      <w:proofErr w:type="spellEnd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8A4E8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jesus9610@gmail.com</w:t>
                      </w:r>
                    </w:p>
                    <w:p w14:paraId="6FE9E768" w14:textId="0BD3533B" w:rsidR="006F118F" w:rsidRPr="006F118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6F11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LinkedIn: </w:t>
                      </w:r>
                      <w:hyperlink r:id="rId13" w:history="1">
                        <w:r w:rsidR="001D7259" w:rsidRPr="00121A21">
                          <w:rPr>
                            <w:rStyle w:val="Hipervnculo"/>
                            <w:rFonts w:asciiTheme="majorHAnsi" w:hAnsiTheme="majorHAnsi"/>
                            <w:sz w:val="24"/>
                            <w:szCs w:val="24"/>
                            <w:lang w:val="pt-BR"/>
                          </w:rPr>
                          <w:t>https://www.linkedin.com/in/jesus-rico-software</w:t>
                        </w:r>
                      </w:hyperlink>
                    </w:p>
                    <w:p w14:paraId="7B5F74EB" w14:textId="19498CDF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7BE0F3" w14:textId="3EF37D1D" w:rsidR="00231726" w:rsidRPr="00231726" w:rsidRDefault="00441929" w:rsidP="00231726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A130FE7" wp14:editId="1E13A006">
                <wp:simplePos x="0" y="0"/>
                <wp:positionH relativeFrom="margin">
                  <wp:align>left</wp:align>
                </wp:positionH>
                <wp:positionV relativeFrom="paragraph">
                  <wp:posOffset>2438400</wp:posOffset>
                </wp:positionV>
                <wp:extent cx="2270125" cy="359410"/>
                <wp:effectExtent l="0" t="0" r="0" b="254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94249" w14:textId="33765213" w:rsidR="006F118F" w:rsidRPr="006220C2" w:rsidRDefault="00493C92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 xml:space="preserve">Full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Engine</w:t>
                            </w:r>
                            <w:r w:rsidR="002818D7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0FE7" id="_x0000_s1028" type="#_x0000_t202" style="position:absolute;margin-left:0;margin-top:192pt;width:178.75pt;height:28.3pt;z-index:251816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" stroked="f">
                <v:textbox>
                  <w:txbxContent>
                    <w:p w14:paraId="27694249" w14:textId="33765213" w:rsidR="006F118F" w:rsidRPr="006220C2" w:rsidRDefault="00493C92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 xml:space="preserve">Full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Stack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Engine</w:t>
                      </w:r>
                      <w:r w:rsidR="002818D7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E161997" wp14:editId="31386610">
                <wp:simplePos x="0" y="0"/>
                <wp:positionH relativeFrom="margin">
                  <wp:align>right</wp:align>
                </wp:positionH>
                <wp:positionV relativeFrom="paragraph">
                  <wp:posOffset>2711450</wp:posOffset>
                </wp:positionV>
                <wp:extent cx="5503545" cy="292100"/>
                <wp:effectExtent l="0" t="0" r="1905" b="0"/>
                <wp:wrapSquare wrapText="bothSides"/>
                <wp:docPr id="3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35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B6E1" w14:textId="104D6F6D" w:rsidR="006A221E" w:rsidRPr="006D761F" w:rsidRDefault="00FA75F6" w:rsidP="006D76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Luca TIC </w:t>
                            </w:r>
                            <w:r w:rsidR="006D761F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–</w:t>
                            </w: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47090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Avanade</w:t>
                            </w:r>
                            <w:r w:rsidR="006D761F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D761F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ab/>
                            </w:r>
                            <w:r w:rsidR="006D761F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ab/>
                            </w:r>
                            <w:r w:rsidR="006D761F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ab/>
                            </w:r>
                            <w:r w:rsidR="006D761F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ab/>
                            </w:r>
                            <w:r w:rsidR="006D761F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="00E64483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Octubre</w:t>
                            </w:r>
                            <w:proofErr w:type="gramEnd"/>
                            <w:r w:rsidR="006A221E" w:rsidRPr="006A221E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E64483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="006A221E" w:rsidRPr="006A221E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64483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1997" id="_x0000_s1029" type="#_x0000_t202" style="position:absolute;margin-left:382.15pt;margin-top:213.5pt;width:433.35pt;height:23pt;z-index:251885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" stroked="f">
                <v:textbox>
                  <w:txbxContent>
                    <w:p w14:paraId="72E1B6E1" w14:textId="104D6F6D" w:rsidR="006A221E" w:rsidRPr="006D761F" w:rsidRDefault="00FA75F6" w:rsidP="006D761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Luca TIC </w:t>
                      </w:r>
                      <w:r w:rsidR="006D761F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–</w:t>
                      </w: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</w:t>
                      </w:r>
                      <w:r w:rsidRPr="00E47090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Avanade</w:t>
                      </w:r>
                      <w:r w:rsidR="006D761F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</w:t>
                      </w:r>
                      <w:r w:rsidR="006D761F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ab/>
                      </w:r>
                      <w:r w:rsidR="006D761F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ab/>
                      </w:r>
                      <w:r w:rsidR="006D761F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ab/>
                      </w:r>
                      <w:r w:rsidR="006D761F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ab/>
                      </w:r>
                      <w:r w:rsidR="006D761F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ab/>
                        <w:t xml:space="preserve"> </w:t>
                      </w:r>
                      <w:proofErr w:type="gramStart"/>
                      <w:r w:rsidR="00E64483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>Octubre</w:t>
                      </w:r>
                      <w:proofErr w:type="gramEnd"/>
                      <w:r w:rsidR="006A221E" w:rsidRPr="006A221E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20</w:t>
                      </w:r>
                      <w:r w:rsidR="00E64483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="006A221E" w:rsidRPr="006A221E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 w:rsidR="00E64483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>Actualidad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1BE0">
        <w:rPr>
          <w:noProof/>
          <w:color w:val="ECCB06"/>
          <w:lang w:val="en-US" w:eastAsia="zh-TW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6DC199" wp14:editId="093A584C">
                <wp:simplePos x="0" y="0"/>
                <wp:positionH relativeFrom="margin">
                  <wp:posOffset>-59373</wp:posOffset>
                </wp:positionH>
                <wp:positionV relativeFrom="paragraph">
                  <wp:posOffset>2593658</wp:posOffset>
                </wp:positionV>
                <wp:extent cx="89535" cy="59690"/>
                <wp:effectExtent l="0" t="4127" r="1587" b="1588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5969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0B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4.7pt;margin-top:204.25pt;width:7.05pt;height:4.7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" fillcolor="#ffe599 [1303]" stroked="f" strokeweight="1pt">
                <w10:wrap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03B1C1FB" wp14:editId="13AD7409">
                <wp:simplePos x="0" y="0"/>
                <wp:positionH relativeFrom="margin">
                  <wp:posOffset>-25400</wp:posOffset>
                </wp:positionH>
                <wp:positionV relativeFrom="paragraph">
                  <wp:posOffset>5226050</wp:posOffset>
                </wp:positionV>
                <wp:extent cx="1949450" cy="32766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C6C99" w14:textId="05136D66" w:rsidR="001559BD" w:rsidRPr="006220C2" w:rsidRDefault="00ED40FC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 xml:space="preserve">.NET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C1FB" id="_x0000_s1030" type="#_x0000_t202" style="position:absolute;margin-left:-2pt;margin-top:411.5pt;width:153.5pt;height:25.8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" stroked="f">
                <v:textbox>
                  <w:txbxContent>
                    <w:p w14:paraId="67EC6C99" w14:textId="05136D66" w:rsidR="001559BD" w:rsidRPr="006220C2" w:rsidRDefault="00ED40FC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 xml:space="preserve">.NET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A07E3DB" wp14:editId="04E6C559">
                <wp:simplePos x="0" y="0"/>
                <wp:positionH relativeFrom="margin">
                  <wp:posOffset>-7620</wp:posOffset>
                </wp:positionH>
                <wp:positionV relativeFrom="paragraph">
                  <wp:posOffset>6578600</wp:posOffset>
                </wp:positionV>
                <wp:extent cx="2542540" cy="297180"/>
                <wp:effectExtent l="0" t="0" r="0" b="7620"/>
                <wp:wrapSquare wrapText="bothSides"/>
                <wp:docPr id="3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2DD4D" w14:textId="63C431A3" w:rsidR="006A07C5" w:rsidRPr="006220C2" w:rsidRDefault="006A07C5" w:rsidP="006A07C5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6A07C5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Universidad de Sevilla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E3DB" id="_x0000_s1031" type="#_x0000_t202" style="position:absolute;margin-left:-.6pt;margin-top:518pt;width:200.2pt;height:23.4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" stroked="f">
                <v:textbox>
                  <w:txbxContent>
                    <w:p w14:paraId="0962DD4D" w14:textId="63C431A3" w:rsidR="006A07C5" w:rsidRPr="006220C2" w:rsidRDefault="006A07C5" w:rsidP="006A07C5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6A07C5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Universidad de Sevilla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9617E3F" wp14:editId="67C1E2B7">
                <wp:simplePos x="0" y="0"/>
                <wp:positionH relativeFrom="leftMargin">
                  <wp:align>right</wp:align>
                </wp:positionH>
                <wp:positionV relativeFrom="paragraph">
                  <wp:posOffset>6725920</wp:posOffset>
                </wp:positionV>
                <wp:extent cx="89535" cy="45085"/>
                <wp:effectExtent l="3175" t="0" r="8890" b="8890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0D34" id="Triángulo isósceles 14" o:spid="_x0000_s1026" type="#_x0000_t5" style="position:absolute;margin-left:-44.15pt;margin-top:529.6pt;width:7.05pt;height:3.55pt;rotation:90;z-index:251827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" fillcolor="#ffd966 [1943]" stroked="f" strokeweight="1pt">
                <w10:wrap anchorx="margin"/>
              </v:shape>
            </w:pict>
          </mc:Fallback>
        </mc:AlternateContent>
      </w:r>
      <w:r w:rsidRPr="001B1BE0">
        <w:rPr>
          <w:noProof/>
          <w:color w:val="ECCB06"/>
          <w:lang w:val="en-US" w:eastAsia="zh-TW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50855CF" wp14:editId="4A00B2AD">
                <wp:simplePos x="0" y="0"/>
                <wp:positionH relativeFrom="leftMargin">
                  <wp:align>right</wp:align>
                </wp:positionH>
                <wp:positionV relativeFrom="paragraph">
                  <wp:posOffset>5384800</wp:posOffset>
                </wp:positionV>
                <wp:extent cx="89535" cy="45085"/>
                <wp:effectExtent l="3175" t="0" r="8890" b="8890"/>
                <wp:wrapNone/>
                <wp:docPr id="19" name="Triá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E79C" id="Triángulo isósceles 19" o:spid="_x0000_s1026" type="#_x0000_t5" style="position:absolute;margin-left:-44.15pt;margin-top:424pt;width:7.05pt;height:3.55pt;rotation:90;z-index:251902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" fillcolor="#ffe599 [1303]" stroked="f" strokeweight="1pt">
                <w10:wrap anchorx="margin"/>
              </v:shape>
            </w:pict>
          </mc:Fallback>
        </mc:AlternateContent>
      </w:r>
      <w:r w:rsidR="0017175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72FD1A1" wp14:editId="64C59DE2">
                <wp:simplePos x="0" y="0"/>
                <wp:positionH relativeFrom="margin">
                  <wp:posOffset>3175000</wp:posOffset>
                </wp:positionH>
                <wp:positionV relativeFrom="paragraph">
                  <wp:posOffset>8305800</wp:posOffset>
                </wp:positionV>
                <wp:extent cx="1791970" cy="1404620"/>
                <wp:effectExtent l="0" t="0" r="0" b="0"/>
                <wp:wrapSquare wrapText="bothSides"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514F4" w14:textId="5EF7A4A7" w:rsidR="00E5625F" w:rsidRPr="001B5912" w:rsidRDefault="00E5625F" w:rsidP="00E5625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FD1A1" id="_x0000_s1032" type="#_x0000_t202" style="position:absolute;margin-left:250pt;margin-top:654pt;width:141.1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" filled="f" stroked="f">
                <v:textbox style="mso-fit-shape-to-text:t">
                  <w:txbxContent>
                    <w:p w14:paraId="66F514F4" w14:textId="5EF7A4A7" w:rsidR="00E5625F" w:rsidRPr="001B5912" w:rsidRDefault="00E5625F" w:rsidP="00E5625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75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459E8E6" wp14:editId="3560C51B">
                <wp:simplePos x="0" y="0"/>
                <wp:positionH relativeFrom="margin">
                  <wp:posOffset>241300</wp:posOffset>
                </wp:positionH>
                <wp:positionV relativeFrom="paragraph">
                  <wp:posOffset>8312150</wp:posOffset>
                </wp:positionV>
                <wp:extent cx="1915795" cy="1404620"/>
                <wp:effectExtent l="0" t="0" r="0" b="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50F07" w14:textId="17A712B7" w:rsidR="00B5094F" w:rsidRPr="001B5912" w:rsidRDefault="00E5625F" w:rsidP="00B5094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9E8E6" id="_x0000_s1033" type="#_x0000_t202" style="position:absolute;margin-left:19pt;margin-top:654.5pt;width:150.8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" filled="f" stroked="f">
                <v:textbox style="mso-fit-shape-to-text:t">
                  <w:txbxContent>
                    <w:p w14:paraId="38A50F07" w14:textId="17A712B7" w:rsidR="00B5094F" w:rsidRPr="001B5912" w:rsidRDefault="00E5625F" w:rsidP="00B5094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75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8B0ADCA" wp14:editId="01E8B722">
                <wp:simplePos x="0" y="0"/>
                <wp:positionH relativeFrom="margin">
                  <wp:posOffset>203200</wp:posOffset>
                </wp:positionH>
                <wp:positionV relativeFrom="paragraph">
                  <wp:posOffset>7251700</wp:posOffset>
                </wp:positionV>
                <wp:extent cx="2037080" cy="140462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D35BD" w14:textId="77777777" w:rsidR="00B5094F" w:rsidRPr="001B5912" w:rsidRDefault="00B5094F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TECNOLOGÍAS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0ADCA" id="_x0000_s1034" type="#_x0000_t202" style="position:absolute;margin-left:16pt;margin-top:571pt;width:160.4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" filled="f" stroked="f">
                <v:textbox style="mso-fit-shape-to-text:t">
                  <w:txbxContent>
                    <w:p w14:paraId="692D35BD" w14:textId="77777777" w:rsidR="00B5094F" w:rsidRPr="001B5912" w:rsidRDefault="00B5094F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TECNOLOGÍAS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755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785D56AB" wp14:editId="142BFC06">
                <wp:simplePos x="0" y="0"/>
                <wp:positionH relativeFrom="margin">
                  <wp:align>left</wp:align>
                </wp:positionH>
                <wp:positionV relativeFrom="paragraph">
                  <wp:posOffset>5780046</wp:posOffset>
                </wp:positionV>
                <wp:extent cx="5791200" cy="48260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78B8" w14:textId="11299B14" w:rsidR="00CB09A3" w:rsidRPr="009C41EF" w:rsidRDefault="00CB09A3" w:rsidP="00982B1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</w:rPr>
                            </w:pPr>
                            <w:r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>Desarrollo y mantenimiento de aplicaciones web con C# ASP.NET MVC, JavaScript</w:t>
                            </w:r>
                            <w:r w:rsidR="00FD5661"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>, jQuery</w:t>
                            </w:r>
                            <w:r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>, API REST, Bootstrap y Oracle</w:t>
                            </w:r>
                            <w:r w:rsidR="00FD5661"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56AB" id="_x0000_s1035" type="#_x0000_t202" style="position:absolute;margin-left:0;margin-top:455.1pt;width:456pt;height:38pt;z-index:251896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" filled="f" stroked="f">
                <v:textbox>
                  <w:txbxContent>
                    <w:p w14:paraId="052078B8" w14:textId="11299B14" w:rsidR="00CB09A3" w:rsidRPr="009C41EF" w:rsidRDefault="00CB09A3" w:rsidP="00982B1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</w:rPr>
                      </w:pPr>
                      <w:r w:rsidRPr="009C41EF">
                        <w:rPr>
                          <w:rFonts w:asciiTheme="majorHAnsi" w:hAnsiTheme="majorHAnsi"/>
                          <w:color w:val="515151"/>
                        </w:rPr>
                        <w:t>Desarrollo y mantenimiento de aplicaciones web con C# ASP.NET MVC, JavaScript</w:t>
                      </w:r>
                      <w:r w:rsidR="00FD5661" w:rsidRPr="009C41EF">
                        <w:rPr>
                          <w:rFonts w:asciiTheme="majorHAnsi" w:hAnsiTheme="majorHAnsi"/>
                          <w:color w:val="515151"/>
                        </w:rPr>
                        <w:t>, jQuery</w:t>
                      </w:r>
                      <w:r w:rsidRPr="009C41EF">
                        <w:rPr>
                          <w:rFonts w:asciiTheme="majorHAnsi" w:hAnsiTheme="majorHAnsi"/>
                          <w:color w:val="515151"/>
                        </w:rPr>
                        <w:t>, API REST, Bootstrap y Oracle</w:t>
                      </w:r>
                      <w:r w:rsidR="00FD5661" w:rsidRPr="009C41EF">
                        <w:rPr>
                          <w:rFonts w:asciiTheme="majorHAnsi" w:hAnsiTheme="majorHAnsi"/>
                          <w:color w:val="51515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755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75C7BAD" wp14:editId="594E76F2">
                <wp:simplePos x="0" y="0"/>
                <wp:positionH relativeFrom="margin">
                  <wp:posOffset>-25400</wp:posOffset>
                </wp:positionH>
                <wp:positionV relativeFrom="paragraph">
                  <wp:posOffset>3003550</wp:posOffset>
                </wp:positionV>
                <wp:extent cx="5784850" cy="2380615"/>
                <wp:effectExtent l="0" t="0" r="0" b="635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0" cy="238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016F6" w14:textId="5B3B6C89" w:rsidR="00E47090" w:rsidRPr="006D761F" w:rsidRDefault="00E47090" w:rsidP="00982B1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</w:rPr>
                            </w:pPr>
                            <w:r w:rsidRPr="006D761F">
                              <w:rPr>
                                <w:rFonts w:asciiTheme="majorHAnsi" w:hAnsiTheme="majorHAnsi"/>
                                <w:b/>
                                <w:bCs/>
                                <w:color w:val="515151"/>
                              </w:rPr>
                              <w:t xml:space="preserve">Tecnologías: </w:t>
                            </w:r>
                            <w:r w:rsidRPr="006D761F">
                              <w:rPr>
                                <w:rFonts w:asciiTheme="majorHAnsi" w:hAnsiTheme="majorHAnsi"/>
                                <w:color w:val="515151"/>
                              </w:rPr>
                              <w:t xml:space="preserve">.Net, .Net Core (API REST), Oracle, </w:t>
                            </w:r>
                            <w:proofErr w:type="spellStart"/>
                            <w:r w:rsidRPr="006D761F">
                              <w:rPr>
                                <w:rFonts w:asciiTheme="majorHAnsi" w:hAnsiTheme="majorHAnsi"/>
                                <w:color w:val="515151"/>
                              </w:rPr>
                              <w:t>TypeScript</w:t>
                            </w:r>
                            <w:proofErr w:type="spellEnd"/>
                            <w:r w:rsidRPr="006D761F">
                              <w:rPr>
                                <w:rFonts w:asciiTheme="majorHAnsi" w:hAnsiTheme="majorHAnsi"/>
                                <w:color w:val="515151"/>
                              </w:rPr>
                              <w:t xml:space="preserve">, CSS3, HTML5, </w:t>
                            </w:r>
                            <w:proofErr w:type="spellStart"/>
                            <w:r w:rsidRPr="006D761F">
                              <w:rPr>
                                <w:rFonts w:asciiTheme="majorHAnsi" w:hAnsiTheme="majorHAnsi"/>
                                <w:color w:val="515151"/>
                              </w:rPr>
                              <w:t>BootStrap</w:t>
                            </w:r>
                            <w:proofErr w:type="spellEnd"/>
                            <w:r w:rsidR="00B44CBE">
                              <w:rPr>
                                <w:rFonts w:asciiTheme="majorHAnsi" w:hAnsiTheme="majorHAnsi"/>
                                <w:color w:val="515151"/>
                              </w:rPr>
                              <w:t>,</w:t>
                            </w:r>
                            <w:r w:rsidR="00A1130F" w:rsidRPr="006D761F">
                              <w:rPr>
                                <w:rFonts w:asciiTheme="majorHAnsi" w:hAnsiTheme="majorHAnsi"/>
                                <w:color w:val="515151"/>
                              </w:rPr>
                              <w:t xml:space="preserve"> jQuery</w:t>
                            </w:r>
                            <w:r w:rsidR="00B44CBE">
                              <w:rPr>
                                <w:rFonts w:asciiTheme="majorHAnsi" w:hAnsiTheme="majorHAnsi"/>
                                <w:color w:val="515151"/>
                              </w:rPr>
                              <w:t xml:space="preserve"> y Kendo</w:t>
                            </w:r>
                            <w:r w:rsidR="002E751B">
                              <w:rPr>
                                <w:rFonts w:asciiTheme="majorHAnsi" w:hAnsiTheme="majorHAnsi"/>
                                <w:color w:val="515151"/>
                              </w:rPr>
                              <w:t>.</w:t>
                            </w:r>
                          </w:p>
                          <w:p w14:paraId="1783B434" w14:textId="2BA99EB9" w:rsidR="00F20C69" w:rsidRPr="006D761F" w:rsidRDefault="00F20C69" w:rsidP="00982B1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D761F">
                              <w:rPr>
                                <w:rFonts w:asciiTheme="majorHAnsi" w:hAnsiTheme="majorHAnsi"/>
                                <w:b/>
                                <w:bCs/>
                                <w:color w:val="515151"/>
                              </w:rPr>
                              <w:t>Responsabilidades</w:t>
                            </w:r>
                            <w:r w:rsidR="001D7259">
                              <w:rPr>
                                <w:rFonts w:asciiTheme="majorHAnsi" w:hAnsiTheme="majorHAnsi"/>
                                <w:b/>
                                <w:bCs/>
                                <w:color w:val="515151"/>
                              </w:rPr>
                              <w:t xml:space="preserve"> y funciones</w:t>
                            </w:r>
                            <w:r w:rsidRPr="006D761F">
                              <w:rPr>
                                <w:rFonts w:asciiTheme="majorHAnsi" w:hAnsiTheme="majorHAnsi"/>
                                <w:b/>
                                <w:bCs/>
                                <w:color w:val="515151"/>
                              </w:rPr>
                              <w:t>:</w:t>
                            </w:r>
                          </w:p>
                          <w:p w14:paraId="71EEDE6C" w14:textId="7AA73722" w:rsidR="009556EC" w:rsidRPr="006D761F" w:rsidRDefault="009556EC" w:rsidP="009556E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</w:pP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Desarrollo evolutivo</w:t>
                            </w:r>
                            <w:r w:rsidR="008843D6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y correctivo</w:t>
                            </w: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de proyectos</w:t>
                            </w:r>
                            <w:r w:rsidR="008843D6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,</w:t>
                            </w: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tanto monolíticos como soluciones basadas en microservicios.</w:t>
                            </w:r>
                          </w:p>
                          <w:p w14:paraId="430C6BD3" w14:textId="2E77A6EE" w:rsidR="00E47090" w:rsidRPr="006D761F" w:rsidRDefault="00E47090" w:rsidP="00E470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aps/>
                                <w:color w:val="595959" w:themeColor="text1" w:themeTint="A6"/>
                              </w:rPr>
                            </w:pP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Responsable de Despliegue y validación </w:t>
                            </w:r>
                            <w:r w:rsidR="008843D6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en distintos entornos </w:t>
                            </w: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donde realizan pruebas el cliente. </w:t>
                            </w:r>
                          </w:p>
                          <w:p w14:paraId="39F8A162" w14:textId="2DDB11EF" w:rsidR="00E47090" w:rsidRPr="006D761F" w:rsidRDefault="00E47090" w:rsidP="006D761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</w:pP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Migración de proyecto N-Capas a la nueva solución con mejoras funcionales</w:t>
                            </w:r>
                            <w:r w:rsidR="009556EC"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basadas en microservicios</w:t>
                            </w: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24C631BC" w14:textId="03CD6BA4" w:rsidR="00A1130F" w:rsidRPr="006D761F" w:rsidRDefault="009556EC" w:rsidP="00A113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</w:pP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Responsable</w:t>
                            </w:r>
                            <w:r w:rsidR="00E47090"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de la realización de una guía de desarrollo para ayudar a los nuevos compañeros en la solución</w:t>
                            </w:r>
                            <w:r w:rsidR="008843D6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,</w:t>
                            </w:r>
                            <w:r w:rsidR="00E47090"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donde se incluye</w:t>
                            </w:r>
                            <w:r w:rsidR="008843D6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:</w:t>
                            </w:r>
                            <w:r w:rsidR="00E47090"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errores conocidos, buenas prácticas, funcionalidades, seguridad, configuración …</w:t>
                            </w:r>
                          </w:p>
                          <w:p w14:paraId="2A8C3BC2" w14:textId="53AB31ED" w:rsidR="006F118F" w:rsidRPr="006D761F" w:rsidRDefault="00E47090" w:rsidP="00A113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 w:line="276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</w:pP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Encargado de </w:t>
                            </w:r>
                            <w:r w:rsidR="001D7259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implementar</w:t>
                            </w: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la seguridad</w:t>
                            </w:r>
                            <w:r w:rsidR="009556EC"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y accesibilidad</w:t>
                            </w:r>
                            <w:r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 xml:space="preserve"> de la solución</w:t>
                            </w:r>
                            <w:r w:rsidR="009556EC" w:rsidRPr="006D761F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7BAD" id="_x0000_s1036" type="#_x0000_t202" style="position:absolute;margin-left:-2pt;margin-top:236.5pt;width:455.5pt;height:187.4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" filled="f" stroked="f">
                <v:textbox>
                  <w:txbxContent>
                    <w:p w14:paraId="308016F6" w14:textId="5B3B6C89" w:rsidR="00E47090" w:rsidRPr="006D761F" w:rsidRDefault="00E47090" w:rsidP="00982B1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</w:rPr>
                      </w:pPr>
                      <w:r w:rsidRPr="006D761F">
                        <w:rPr>
                          <w:rFonts w:asciiTheme="majorHAnsi" w:hAnsiTheme="majorHAnsi"/>
                          <w:b/>
                          <w:bCs/>
                          <w:color w:val="515151"/>
                        </w:rPr>
                        <w:t xml:space="preserve">Tecnologías: </w:t>
                      </w:r>
                      <w:r w:rsidRPr="006D761F">
                        <w:rPr>
                          <w:rFonts w:asciiTheme="majorHAnsi" w:hAnsiTheme="majorHAnsi"/>
                          <w:color w:val="515151"/>
                        </w:rPr>
                        <w:t xml:space="preserve">.Net, .Net Core (API REST), Oracle, </w:t>
                      </w:r>
                      <w:proofErr w:type="spellStart"/>
                      <w:r w:rsidRPr="006D761F">
                        <w:rPr>
                          <w:rFonts w:asciiTheme="majorHAnsi" w:hAnsiTheme="majorHAnsi"/>
                          <w:color w:val="515151"/>
                        </w:rPr>
                        <w:t>TypeScript</w:t>
                      </w:r>
                      <w:proofErr w:type="spellEnd"/>
                      <w:r w:rsidRPr="006D761F">
                        <w:rPr>
                          <w:rFonts w:asciiTheme="majorHAnsi" w:hAnsiTheme="majorHAnsi"/>
                          <w:color w:val="515151"/>
                        </w:rPr>
                        <w:t xml:space="preserve">, CSS3, HTML5, </w:t>
                      </w:r>
                      <w:proofErr w:type="spellStart"/>
                      <w:r w:rsidRPr="006D761F">
                        <w:rPr>
                          <w:rFonts w:asciiTheme="majorHAnsi" w:hAnsiTheme="majorHAnsi"/>
                          <w:color w:val="515151"/>
                        </w:rPr>
                        <w:t>BootStrap</w:t>
                      </w:r>
                      <w:proofErr w:type="spellEnd"/>
                      <w:r w:rsidR="00B44CBE">
                        <w:rPr>
                          <w:rFonts w:asciiTheme="majorHAnsi" w:hAnsiTheme="majorHAnsi"/>
                          <w:color w:val="515151"/>
                        </w:rPr>
                        <w:t>,</w:t>
                      </w:r>
                      <w:r w:rsidR="00A1130F" w:rsidRPr="006D761F">
                        <w:rPr>
                          <w:rFonts w:asciiTheme="majorHAnsi" w:hAnsiTheme="majorHAnsi"/>
                          <w:color w:val="515151"/>
                        </w:rPr>
                        <w:t xml:space="preserve"> jQuery</w:t>
                      </w:r>
                      <w:r w:rsidR="00B44CBE">
                        <w:rPr>
                          <w:rFonts w:asciiTheme="majorHAnsi" w:hAnsiTheme="majorHAnsi"/>
                          <w:color w:val="515151"/>
                        </w:rPr>
                        <w:t xml:space="preserve"> y Kendo</w:t>
                      </w:r>
                      <w:r w:rsidR="002E751B">
                        <w:rPr>
                          <w:rFonts w:asciiTheme="majorHAnsi" w:hAnsiTheme="majorHAnsi"/>
                          <w:color w:val="515151"/>
                        </w:rPr>
                        <w:t>.</w:t>
                      </w:r>
                    </w:p>
                    <w:p w14:paraId="1783B434" w14:textId="2BA99EB9" w:rsidR="00F20C69" w:rsidRPr="006D761F" w:rsidRDefault="00F20C69" w:rsidP="00982B17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6D761F">
                        <w:rPr>
                          <w:rFonts w:asciiTheme="majorHAnsi" w:hAnsiTheme="majorHAnsi"/>
                          <w:b/>
                          <w:bCs/>
                          <w:color w:val="515151"/>
                        </w:rPr>
                        <w:t>Responsabilidades</w:t>
                      </w:r>
                      <w:r w:rsidR="001D7259">
                        <w:rPr>
                          <w:rFonts w:asciiTheme="majorHAnsi" w:hAnsiTheme="majorHAnsi"/>
                          <w:b/>
                          <w:bCs/>
                          <w:color w:val="515151"/>
                        </w:rPr>
                        <w:t xml:space="preserve"> y funciones</w:t>
                      </w:r>
                      <w:r w:rsidRPr="006D761F">
                        <w:rPr>
                          <w:rFonts w:asciiTheme="majorHAnsi" w:hAnsiTheme="majorHAnsi"/>
                          <w:b/>
                          <w:bCs/>
                          <w:color w:val="515151"/>
                        </w:rPr>
                        <w:t>:</w:t>
                      </w:r>
                    </w:p>
                    <w:p w14:paraId="71EEDE6C" w14:textId="7AA73722" w:rsidR="009556EC" w:rsidRPr="006D761F" w:rsidRDefault="009556EC" w:rsidP="009556E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</w:pP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Desarrollo evolutivo</w:t>
                      </w:r>
                      <w:r w:rsidR="008843D6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y correctivo</w:t>
                      </w: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de proyectos</w:t>
                      </w:r>
                      <w:r w:rsidR="008843D6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,</w:t>
                      </w: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tanto monolíticos como soluciones basadas en microservicios.</w:t>
                      </w:r>
                    </w:p>
                    <w:p w14:paraId="430C6BD3" w14:textId="2E77A6EE" w:rsidR="00E47090" w:rsidRPr="006D761F" w:rsidRDefault="00E47090" w:rsidP="00E470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aps/>
                          <w:color w:val="595959" w:themeColor="text1" w:themeTint="A6"/>
                        </w:rPr>
                      </w:pP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Responsable de Despliegue y validación </w:t>
                      </w:r>
                      <w:r w:rsidR="008843D6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en distintos entornos </w:t>
                      </w: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donde realizan pruebas el cliente. </w:t>
                      </w:r>
                    </w:p>
                    <w:p w14:paraId="39F8A162" w14:textId="2DDB11EF" w:rsidR="00E47090" w:rsidRPr="006D761F" w:rsidRDefault="00E47090" w:rsidP="006D761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</w:pP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Migración de proyecto N-Capas a la nueva solución con mejoras funcionales</w:t>
                      </w:r>
                      <w:r w:rsidR="009556EC"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basadas en microservicios</w:t>
                      </w: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.</w:t>
                      </w:r>
                    </w:p>
                    <w:p w14:paraId="24C631BC" w14:textId="03CD6BA4" w:rsidR="00A1130F" w:rsidRPr="006D761F" w:rsidRDefault="009556EC" w:rsidP="00A1130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</w:pP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Responsable</w:t>
                      </w:r>
                      <w:r w:rsidR="00E47090"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de la realización de una guía de desarrollo para ayudar a los nuevos compañeros en la solución</w:t>
                      </w:r>
                      <w:r w:rsidR="008843D6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,</w:t>
                      </w:r>
                      <w:r w:rsidR="00E47090"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donde se incluye</w:t>
                      </w:r>
                      <w:r w:rsidR="008843D6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:</w:t>
                      </w:r>
                      <w:r w:rsidR="00E47090"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errores conocidos, buenas prácticas, funcionalidades, seguridad, configuración …</w:t>
                      </w:r>
                    </w:p>
                    <w:p w14:paraId="2A8C3BC2" w14:textId="53AB31ED" w:rsidR="006F118F" w:rsidRPr="006D761F" w:rsidRDefault="00E47090" w:rsidP="00A1130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 w:line="276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</w:pP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Encargado de </w:t>
                      </w:r>
                      <w:r w:rsidR="001D7259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implementar</w:t>
                      </w: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la seguridad</w:t>
                      </w:r>
                      <w:r w:rsidR="009556EC"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y accesibilidad</w:t>
                      </w:r>
                      <w:r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 xml:space="preserve"> de la solución</w:t>
                      </w:r>
                      <w:r w:rsidR="009556EC" w:rsidRPr="006D761F">
                        <w:rPr>
                          <w:rFonts w:asciiTheme="majorHAnsi" w:hAnsiTheme="majorHAnsi" w:cstheme="majorHAnsi"/>
                          <w:color w:val="595959" w:themeColor="text1" w:themeTint="A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755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B178B72" wp14:editId="4228B750">
                <wp:simplePos x="0" y="0"/>
                <wp:positionH relativeFrom="margin">
                  <wp:align>left</wp:align>
                </wp:positionH>
                <wp:positionV relativeFrom="paragraph">
                  <wp:posOffset>1092200</wp:posOffset>
                </wp:positionV>
                <wp:extent cx="5778500" cy="1042035"/>
                <wp:effectExtent l="0" t="0" r="0" b="5715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1042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3DE8" w14:textId="13EFF2E2" w:rsidR="00B75577" w:rsidRPr="009C41EF" w:rsidRDefault="00493C92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</w:rPr>
                            </w:pPr>
                            <w:r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 xml:space="preserve">Durante mi carrera profesional he trabajado con tecnologías .NET, no </w:t>
                            </w:r>
                            <w:proofErr w:type="gramStart"/>
                            <w:r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>obstante</w:t>
                            </w:r>
                            <w:proofErr w:type="gramEnd"/>
                            <w:r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 xml:space="preserve"> p</w:t>
                            </w:r>
                            <w:r w:rsidR="00B75577"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 xml:space="preserve">uedo incorporarme a proyectos desarrollados con Spring MVC y MySQL y tecnologías afines, ya que durante el grado he realizado numerosos proyectos. </w:t>
                            </w:r>
                            <w:r w:rsidR="00030076"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>Me entusiasma desarrollar software de calidad.</w:t>
                            </w:r>
                          </w:p>
                          <w:p w14:paraId="3D293FC2" w14:textId="570E4CFA" w:rsidR="006F118F" w:rsidRPr="009C41EF" w:rsidRDefault="00B7557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</w:rPr>
                            </w:pPr>
                            <w:r w:rsidRPr="009C41EF">
                              <w:rPr>
                                <w:rFonts w:asciiTheme="majorHAnsi" w:hAnsiTheme="majorHAnsi"/>
                                <w:color w:val="515151"/>
                              </w:rPr>
                              <w:t>De manera paralela estoy constantemente aprendiendo nuevas tecnologías como son Node.js, Angular y MongoDB.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8B72" id="_x0000_s1037" type="#_x0000_t202" style="position:absolute;margin-left:0;margin-top:86pt;width:455pt;height:82.05pt;z-index:251805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" filled="f" stroked="f">
                <v:textbox>
                  <w:txbxContent>
                    <w:p w14:paraId="14073DE8" w14:textId="13EFF2E2" w:rsidR="00B75577" w:rsidRPr="009C41EF" w:rsidRDefault="00493C92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</w:rPr>
                      </w:pPr>
                      <w:r w:rsidRPr="009C41EF">
                        <w:rPr>
                          <w:rFonts w:asciiTheme="majorHAnsi" w:hAnsiTheme="majorHAnsi"/>
                          <w:color w:val="515151"/>
                        </w:rPr>
                        <w:t xml:space="preserve">Durante mi carrera profesional he trabajado con tecnologías .NET, no </w:t>
                      </w:r>
                      <w:proofErr w:type="gramStart"/>
                      <w:r w:rsidRPr="009C41EF">
                        <w:rPr>
                          <w:rFonts w:asciiTheme="majorHAnsi" w:hAnsiTheme="majorHAnsi"/>
                          <w:color w:val="515151"/>
                        </w:rPr>
                        <w:t>obstante</w:t>
                      </w:r>
                      <w:proofErr w:type="gramEnd"/>
                      <w:r w:rsidRPr="009C41EF">
                        <w:rPr>
                          <w:rFonts w:asciiTheme="majorHAnsi" w:hAnsiTheme="majorHAnsi"/>
                          <w:color w:val="515151"/>
                        </w:rPr>
                        <w:t xml:space="preserve"> p</w:t>
                      </w:r>
                      <w:r w:rsidR="00B75577" w:rsidRPr="009C41EF">
                        <w:rPr>
                          <w:rFonts w:asciiTheme="majorHAnsi" w:hAnsiTheme="majorHAnsi"/>
                          <w:color w:val="515151"/>
                        </w:rPr>
                        <w:t xml:space="preserve">uedo incorporarme a proyectos desarrollados con Spring MVC y MySQL y tecnologías afines, ya que durante el grado he realizado numerosos proyectos. </w:t>
                      </w:r>
                      <w:r w:rsidR="00030076" w:rsidRPr="009C41EF">
                        <w:rPr>
                          <w:rFonts w:asciiTheme="majorHAnsi" w:hAnsiTheme="majorHAnsi"/>
                          <w:color w:val="515151"/>
                        </w:rPr>
                        <w:t>Me entusiasma desarrollar software de calidad.</w:t>
                      </w:r>
                    </w:p>
                    <w:p w14:paraId="3D293FC2" w14:textId="570E4CFA" w:rsidR="006F118F" w:rsidRPr="009C41EF" w:rsidRDefault="00B7557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</w:rPr>
                      </w:pPr>
                      <w:r w:rsidRPr="009C41EF">
                        <w:rPr>
                          <w:rFonts w:asciiTheme="majorHAnsi" w:hAnsiTheme="majorHAnsi"/>
                          <w:color w:val="515151"/>
                        </w:rPr>
                        <w:t>De manera paralela estoy constantemente aprendiendo nuevas tecnologías como son Node.js, Angular y MongoDB.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755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371731" wp14:editId="048DE5DE">
                <wp:simplePos x="0" y="0"/>
                <wp:positionH relativeFrom="margin">
                  <wp:align>right</wp:align>
                </wp:positionH>
                <wp:positionV relativeFrom="paragraph">
                  <wp:posOffset>2114550</wp:posOffset>
                </wp:positionV>
                <wp:extent cx="5651500" cy="312420"/>
                <wp:effectExtent l="0" t="0" r="6350" b="0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312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5B20C" id="Rectángulo 328" o:spid="_x0000_s1026" style="position:absolute;margin-left:393.8pt;margin-top:166.5pt;width:445pt;height:24.6pt;z-index:251814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" fillcolor="#6179aa" stroked="f" strokeweight="1pt">
                <w10:wrap anchorx="margin"/>
              </v:rect>
            </w:pict>
          </mc:Fallback>
        </mc:AlternateContent>
      </w:r>
      <w:r w:rsidR="00171755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33BA220" wp14:editId="6CCA33E4">
                <wp:simplePos x="0" y="0"/>
                <wp:positionH relativeFrom="margin">
                  <wp:align>right</wp:align>
                </wp:positionH>
                <wp:positionV relativeFrom="paragraph">
                  <wp:posOffset>8350250</wp:posOffset>
                </wp:positionV>
                <wp:extent cx="2686050" cy="312420"/>
                <wp:effectExtent l="0" t="0" r="0" b="0"/>
                <wp:wrapNone/>
                <wp:docPr id="257" name="Rectá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12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6060" id="Rectángulo 257" o:spid="_x0000_s1026" style="position:absolute;margin-left:160.3pt;margin-top:657.5pt;width:211.5pt;height:24.6pt;z-index:251838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" fillcolor="#6179aa" stroked="f" strokeweight="1pt">
                <w10:wrap anchorx="margin"/>
              </v:rect>
            </w:pict>
          </mc:Fallback>
        </mc:AlternateContent>
      </w:r>
      <w:r w:rsidR="00171755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1D887C" wp14:editId="73F8A882">
                <wp:simplePos x="0" y="0"/>
                <wp:positionH relativeFrom="margin">
                  <wp:align>right</wp:align>
                </wp:positionH>
                <wp:positionV relativeFrom="paragraph">
                  <wp:posOffset>7283450</wp:posOffset>
                </wp:positionV>
                <wp:extent cx="5613400" cy="312420"/>
                <wp:effectExtent l="0" t="0" r="635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312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31969" id="Rectángulo 16" o:spid="_x0000_s1026" style="position:absolute;margin-left:390.8pt;margin-top:573.5pt;width:442pt;height:24.6pt;z-index:2518302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" fillcolor="#6179aa" stroked="f" strokeweight="1pt">
                <w10:wrap anchorx="margin"/>
              </v:rect>
            </w:pict>
          </mc:Fallback>
        </mc:AlternateContent>
      </w:r>
      <w:r w:rsidR="00171755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612C14E" wp14:editId="38583917">
                <wp:simplePos x="0" y="0"/>
                <wp:positionH relativeFrom="column">
                  <wp:posOffset>101600</wp:posOffset>
                </wp:positionH>
                <wp:positionV relativeFrom="paragraph">
                  <wp:posOffset>6267450</wp:posOffset>
                </wp:positionV>
                <wp:extent cx="5670550" cy="312420"/>
                <wp:effectExtent l="0" t="0" r="6350" b="0"/>
                <wp:wrapNone/>
                <wp:docPr id="373" name="Rectángul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312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F4694" id="Rectángulo 373" o:spid="_x0000_s1026" style="position:absolute;margin-left:8pt;margin-top:493.5pt;width:446.5pt;height:24.6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" fillcolor="#6179aa" stroked="f" strokeweight="1pt"/>
            </w:pict>
          </mc:Fallback>
        </mc:AlternateContent>
      </w:r>
      <w:r w:rsidR="00641D7C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7092802E" wp14:editId="50EB39BF">
                <wp:simplePos x="0" y="0"/>
                <wp:positionH relativeFrom="margin">
                  <wp:posOffset>190500</wp:posOffset>
                </wp:positionH>
                <wp:positionV relativeFrom="paragraph">
                  <wp:posOffset>6235700</wp:posOffset>
                </wp:positionV>
                <wp:extent cx="202438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F417B" w14:textId="53E7D4C5" w:rsidR="00641D7C" w:rsidRPr="001B5912" w:rsidRDefault="00641D7C" w:rsidP="00641D7C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2802E" id="_x0000_s1038" type="#_x0000_t202" style="position:absolute;margin-left:15pt;margin-top:491pt;width:159.4pt;height:110.6pt;z-index:251909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" filled="f" stroked="f">
                <v:textbox style="mso-fit-shape-to-text:t">
                  <w:txbxContent>
                    <w:p w14:paraId="3BAF417B" w14:textId="53E7D4C5" w:rsidR="00641D7C" w:rsidRPr="001B5912" w:rsidRDefault="00641D7C" w:rsidP="00641D7C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D7C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06CD392" wp14:editId="5DE17B08">
                <wp:simplePos x="0" y="0"/>
                <wp:positionH relativeFrom="margin">
                  <wp:posOffset>63500</wp:posOffset>
                </wp:positionH>
                <wp:positionV relativeFrom="paragraph">
                  <wp:posOffset>6826250</wp:posOffset>
                </wp:positionV>
                <wp:extent cx="5874385" cy="450850"/>
                <wp:effectExtent l="0" t="0" r="0" b="635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438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39E83" w14:textId="77777777" w:rsidR="00DF1B1E" w:rsidRPr="00FD5661" w:rsidRDefault="00DF1B1E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FD5661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GRADO EN INGENIERÍA INFORMÁTICA – INGENIERÍA DEL SOFTWARE</w:t>
                            </w:r>
                          </w:p>
                          <w:p w14:paraId="51445433" w14:textId="246BEAE1" w:rsidR="00215398" w:rsidRPr="00FD5661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FD5661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20</w:t>
                            </w:r>
                            <w:r w:rsidR="00DF1B1E" w:rsidRPr="00FD5661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15</w:t>
                            </w:r>
                            <w:r w:rsidR="00215398" w:rsidRPr="00FD5661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DF1B1E" w:rsidRPr="00FD5661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D392" id="_x0000_s1039" type="#_x0000_t202" style="position:absolute;margin-left:5pt;margin-top:537.5pt;width:462.55pt;height:35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" filled="f" stroked="f">
                <v:textbox>
                  <w:txbxContent>
                    <w:p w14:paraId="7E339E83" w14:textId="77777777" w:rsidR="00DF1B1E" w:rsidRPr="00FD5661" w:rsidRDefault="00DF1B1E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FD5661">
                        <w:rPr>
                          <w:i/>
                          <w:color w:val="515151"/>
                          <w:sz w:val="24"/>
                          <w:szCs w:val="24"/>
                        </w:rPr>
                        <w:t>GRADO EN INGENIERÍA INFORMÁTICA – INGENIERÍA DEL SOFTWARE</w:t>
                      </w:r>
                    </w:p>
                    <w:p w14:paraId="51445433" w14:textId="246BEAE1" w:rsidR="00215398" w:rsidRPr="00FD5661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FD5661">
                        <w:rPr>
                          <w:i/>
                          <w:color w:val="515151"/>
                          <w:sz w:val="24"/>
                          <w:szCs w:val="24"/>
                        </w:rPr>
                        <w:t>20</w:t>
                      </w:r>
                      <w:r w:rsidR="00DF1B1E" w:rsidRPr="00FD5661">
                        <w:rPr>
                          <w:i/>
                          <w:color w:val="515151"/>
                          <w:sz w:val="24"/>
                          <w:szCs w:val="24"/>
                        </w:rPr>
                        <w:t>15</w:t>
                      </w:r>
                      <w:r w:rsidR="00215398" w:rsidRPr="00FD5661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- 20</w:t>
                      </w:r>
                      <w:r w:rsidR="00DF1B1E" w:rsidRPr="00FD5661">
                        <w:rPr>
                          <w:i/>
                          <w:color w:val="515151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61" w:rsidRPr="00E5625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792EA13" wp14:editId="2E39C663">
                <wp:simplePos x="0" y="0"/>
                <wp:positionH relativeFrom="column">
                  <wp:posOffset>80010</wp:posOffset>
                </wp:positionH>
                <wp:positionV relativeFrom="paragraph">
                  <wp:posOffset>7924800</wp:posOffset>
                </wp:positionV>
                <wp:extent cx="89535" cy="45085"/>
                <wp:effectExtent l="3175" t="0" r="8890" b="8890"/>
                <wp:wrapNone/>
                <wp:docPr id="295" name="Triángulo isóscele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4308" id="Triángulo isósceles 295" o:spid="_x0000_s1026" type="#_x0000_t5" style="position:absolute;margin-left:6.3pt;margin-top:624pt;width:7.05pt;height:3.5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" fillcolor="#ffd966 [1943]" stroked="f" strokeweight="1pt"/>
            </w:pict>
          </mc:Fallback>
        </mc:AlternateContent>
      </w:r>
      <w:r w:rsidR="00D67561" w:rsidRPr="00E5625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3A9AB98" wp14:editId="797C8DB1">
                <wp:simplePos x="0" y="0"/>
                <wp:positionH relativeFrom="column">
                  <wp:posOffset>84455</wp:posOffset>
                </wp:positionH>
                <wp:positionV relativeFrom="paragraph">
                  <wp:posOffset>8121650</wp:posOffset>
                </wp:positionV>
                <wp:extent cx="89535" cy="45085"/>
                <wp:effectExtent l="3175" t="0" r="8890" b="8890"/>
                <wp:wrapNone/>
                <wp:docPr id="296" name="Triángulo isóscele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FA9B" id="Triángulo isósceles 296" o:spid="_x0000_s1026" type="#_x0000_t5" style="position:absolute;margin-left:6.65pt;margin-top:639.5pt;width:7.05pt;height:3.55pt;rotation: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" fillcolor="#ffd966 [1943]" stroked="f" strokeweight="1pt"/>
            </w:pict>
          </mc:Fallback>
        </mc:AlternateContent>
      </w:r>
      <w:r w:rsidR="00D67561" w:rsidRPr="007F0BD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AC149D3" wp14:editId="3A54B550">
                <wp:simplePos x="0" y="0"/>
                <wp:positionH relativeFrom="column">
                  <wp:posOffset>4329430</wp:posOffset>
                </wp:positionH>
                <wp:positionV relativeFrom="paragraph">
                  <wp:posOffset>7741285</wp:posOffset>
                </wp:positionV>
                <wp:extent cx="89535" cy="45085"/>
                <wp:effectExtent l="3175" t="0" r="8890" b="8890"/>
                <wp:wrapNone/>
                <wp:docPr id="316" name="Triángulo isóscele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8E60" id="Triángulo isósceles 316" o:spid="_x0000_s1026" type="#_x0000_t5" style="position:absolute;margin-left:340.9pt;margin-top:609.55pt;width:7.05pt;height:3.55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" fillcolor="#ffd966 [1943]" stroked="f" strokeweight="1pt"/>
            </w:pict>
          </mc:Fallback>
        </mc:AlternateContent>
      </w:r>
      <w:r w:rsidR="00D67561" w:rsidRPr="007F0BD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B06899" wp14:editId="5EBC9B32">
                <wp:simplePos x="0" y="0"/>
                <wp:positionH relativeFrom="column">
                  <wp:posOffset>4330065</wp:posOffset>
                </wp:positionH>
                <wp:positionV relativeFrom="paragraph">
                  <wp:posOffset>7940040</wp:posOffset>
                </wp:positionV>
                <wp:extent cx="89535" cy="45085"/>
                <wp:effectExtent l="3175" t="0" r="8890" b="8890"/>
                <wp:wrapNone/>
                <wp:docPr id="317" name="Triángulo isóscele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3CA2" id="Triángulo isósceles 317" o:spid="_x0000_s1026" type="#_x0000_t5" style="position:absolute;margin-left:340.95pt;margin-top:625.2pt;width:7.05pt;height:3.55pt;rotation: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" fillcolor="#ffd966 [1943]" stroked="f" strokeweight="1pt"/>
            </w:pict>
          </mc:Fallback>
        </mc:AlternateContent>
      </w:r>
      <w:r w:rsidR="00D67561" w:rsidRPr="007F0BDC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2E2C14" wp14:editId="049AC4E7">
                <wp:simplePos x="0" y="0"/>
                <wp:positionH relativeFrom="column">
                  <wp:posOffset>4326890</wp:posOffset>
                </wp:positionH>
                <wp:positionV relativeFrom="paragraph">
                  <wp:posOffset>8136890</wp:posOffset>
                </wp:positionV>
                <wp:extent cx="89535" cy="45085"/>
                <wp:effectExtent l="3175" t="0" r="8890" b="8890"/>
                <wp:wrapNone/>
                <wp:docPr id="318" name="Triángulo isóscele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50CE8" id="Triángulo isósceles 318" o:spid="_x0000_s1026" type="#_x0000_t5" style="position:absolute;margin-left:340.7pt;margin-top:640.7pt;width:7.05pt;height:3.55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" fillcolor="#ffd966 [1943]" stroked="f" strokeweight="1pt"/>
            </w:pict>
          </mc:Fallback>
        </mc:AlternateContent>
      </w:r>
      <w:r w:rsidR="00D67561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2AD1B3BB" wp14:editId="40808F6F">
                <wp:simplePos x="0" y="0"/>
                <wp:positionH relativeFrom="margin">
                  <wp:align>right</wp:align>
                </wp:positionH>
                <wp:positionV relativeFrom="paragraph">
                  <wp:posOffset>8648700</wp:posOffset>
                </wp:positionV>
                <wp:extent cx="920750" cy="32766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D04AC" w14:textId="77777777" w:rsidR="00C86C45" w:rsidRDefault="00C86C45" w:rsidP="00C86C45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Francés: </w:t>
                            </w:r>
                            <w:r>
                              <w:rPr>
                                <w:iCs/>
                                <w:color w:val="515151"/>
                                <w:sz w:val="24"/>
                                <w:szCs w:val="24"/>
                              </w:rPr>
                              <w:t>A2</w:t>
                            </w:r>
                          </w:p>
                          <w:p w14:paraId="54B04269" w14:textId="43CB08CA" w:rsidR="00C86C45" w:rsidRPr="00BE4760" w:rsidRDefault="00C86C45" w:rsidP="00C86C45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B3BB" id="_x0000_s1040" type="#_x0000_t202" style="position:absolute;margin-left:21.3pt;margin-top:681pt;width:72.5pt;height:25.8pt;z-index:251907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" filled="f" stroked="f">
                <v:textbox>
                  <w:txbxContent>
                    <w:p w14:paraId="5F1D04AC" w14:textId="77777777" w:rsidR="00C86C45" w:rsidRDefault="00C86C45" w:rsidP="00C86C45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Francés: </w:t>
                      </w:r>
                      <w:r>
                        <w:rPr>
                          <w:iCs/>
                          <w:color w:val="515151"/>
                          <w:sz w:val="24"/>
                          <w:szCs w:val="24"/>
                        </w:rPr>
                        <w:t>A2</w:t>
                      </w:r>
                    </w:p>
                    <w:p w14:paraId="54B04269" w14:textId="43CB08CA" w:rsidR="00C86C45" w:rsidRPr="00BE4760" w:rsidRDefault="00C86C45" w:rsidP="00C86C45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61" w:rsidRPr="0003007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F6EA3E1" wp14:editId="1F0B7409">
                <wp:simplePos x="0" y="0"/>
                <wp:positionH relativeFrom="column">
                  <wp:posOffset>4744720</wp:posOffset>
                </wp:positionH>
                <wp:positionV relativeFrom="paragraph">
                  <wp:posOffset>8778875</wp:posOffset>
                </wp:positionV>
                <wp:extent cx="89535" cy="45085"/>
                <wp:effectExtent l="3175" t="0" r="8890" b="8890"/>
                <wp:wrapNone/>
                <wp:docPr id="368" name="Triángulo isósceles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2E77" id="Triángulo isósceles 368" o:spid="_x0000_s1026" type="#_x0000_t5" style="position:absolute;margin-left:373.6pt;margin-top:691.25pt;width:7.05pt;height:3.55pt;rotation:9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" fillcolor="#ffd966 [1943]" stroked="f" strokeweight="1pt"/>
            </w:pict>
          </mc:Fallback>
        </mc:AlternateContent>
      </w:r>
      <w:r w:rsidR="00D67561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66F1CBA1" wp14:editId="156F4787">
                <wp:simplePos x="0" y="0"/>
                <wp:positionH relativeFrom="margin">
                  <wp:posOffset>3370580</wp:posOffset>
                </wp:positionH>
                <wp:positionV relativeFrom="paragraph">
                  <wp:posOffset>8648700</wp:posOffset>
                </wp:positionV>
                <wp:extent cx="1181735" cy="560705"/>
                <wp:effectExtent l="0" t="0" r="0" b="0"/>
                <wp:wrapSquare wrapText="bothSides"/>
                <wp:docPr id="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72F79" w14:textId="258DAB73" w:rsidR="00030076" w:rsidRPr="00BE4760" w:rsidRDefault="00030076" w:rsidP="000300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Español: </w:t>
                            </w:r>
                            <w:r w:rsidRPr="00030076">
                              <w:rPr>
                                <w:iCs/>
                                <w:color w:val="515151"/>
                                <w:sz w:val="24"/>
                                <w:szCs w:val="24"/>
                              </w:rPr>
                              <w:t>nativo</w:t>
                            </w:r>
                          </w:p>
                          <w:p w14:paraId="63C58A55" w14:textId="47C7A620" w:rsidR="00030076" w:rsidRPr="00BE4760" w:rsidRDefault="00030076" w:rsidP="000300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Inglés: </w:t>
                            </w:r>
                            <w:r w:rsidRPr="00030076">
                              <w:rPr>
                                <w:iCs/>
                                <w:color w:val="515151"/>
                                <w:sz w:val="24"/>
                                <w:szCs w:val="24"/>
                              </w:rPr>
                              <w:t>B1</w:t>
                            </w:r>
                            <w:r w:rsidR="002C5082">
                              <w:rPr>
                                <w:iCs/>
                                <w:color w:val="515151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CBA1" id="_x0000_s1041" type="#_x0000_t202" style="position:absolute;margin-left:265.4pt;margin-top:681pt;width:93.05pt;height:44.1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" filled="f" stroked="f">
                <v:textbox>
                  <w:txbxContent>
                    <w:p w14:paraId="38B72F79" w14:textId="258DAB73" w:rsidR="00030076" w:rsidRPr="00BE4760" w:rsidRDefault="00030076" w:rsidP="000300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Español: </w:t>
                      </w:r>
                      <w:r w:rsidRPr="00030076">
                        <w:rPr>
                          <w:iCs/>
                          <w:color w:val="515151"/>
                          <w:sz w:val="24"/>
                          <w:szCs w:val="24"/>
                        </w:rPr>
                        <w:t>nativo</w:t>
                      </w:r>
                    </w:p>
                    <w:p w14:paraId="63C58A55" w14:textId="47C7A620" w:rsidR="00030076" w:rsidRPr="00BE4760" w:rsidRDefault="00030076" w:rsidP="000300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Inglés: </w:t>
                      </w:r>
                      <w:r w:rsidRPr="00030076">
                        <w:rPr>
                          <w:iCs/>
                          <w:color w:val="515151"/>
                          <w:sz w:val="24"/>
                          <w:szCs w:val="24"/>
                        </w:rPr>
                        <w:t>B1</w:t>
                      </w:r>
                      <w:r w:rsidR="002C5082">
                        <w:rPr>
                          <w:iCs/>
                          <w:color w:val="515151"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61" w:rsidRPr="0003007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246FB7" wp14:editId="6917B9BE">
                <wp:simplePos x="0" y="0"/>
                <wp:positionH relativeFrom="column">
                  <wp:posOffset>3289300</wp:posOffset>
                </wp:positionH>
                <wp:positionV relativeFrom="paragraph">
                  <wp:posOffset>8980170</wp:posOffset>
                </wp:positionV>
                <wp:extent cx="89535" cy="45085"/>
                <wp:effectExtent l="3175" t="0" r="8890" b="8890"/>
                <wp:wrapNone/>
                <wp:docPr id="367" name="Triá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4D73" id="Triángulo isósceles 367" o:spid="_x0000_s1026" type="#_x0000_t5" style="position:absolute;margin-left:259pt;margin-top:707.1pt;width:7.05pt;height:3.55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" fillcolor="#ffd966 [1943]" stroked="f" strokeweight="1pt"/>
            </w:pict>
          </mc:Fallback>
        </mc:AlternateContent>
      </w:r>
      <w:r w:rsidR="00D67561" w:rsidRPr="0003007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129A750" wp14:editId="4E3D949A">
                <wp:simplePos x="0" y="0"/>
                <wp:positionH relativeFrom="column">
                  <wp:posOffset>3288665</wp:posOffset>
                </wp:positionH>
                <wp:positionV relativeFrom="paragraph">
                  <wp:posOffset>8781733</wp:posOffset>
                </wp:positionV>
                <wp:extent cx="89535" cy="45085"/>
                <wp:effectExtent l="3175" t="0" r="8890" b="8890"/>
                <wp:wrapNone/>
                <wp:docPr id="366" name="Triángulo isóscele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1F59" id="Triángulo isósceles 366" o:spid="_x0000_s1026" type="#_x0000_t5" style="position:absolute;margin-left:258.95pt;margin-top:691.5pt;width:7.05pt;height:3.55pt;rotation: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" fillcolor="#ffd966 [1943]" stroked="f" strokeweight="1pt"/>
            </w:pict>
          </mc:Fallback>
        </mc:AlternateContent>
      </w:r>
      <w:r w:rsidR="00D67561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3906C1A" wp14:editId="2B7AA4F9">
                <wp:simplePos x="0" y="0"/>
                <wp:positionH relativeFrom="margin">
                  <wp:posOffset>1690370</wp:posOffset>
                </wp:positionH>
                <wp:positionV relativeFrom="paragraph">
                  <wp:posOffset>8645525</wp:posOffset>
                </wp:positionV>
                <wp:extent cx="1014730" cy="517525"/>
                <wp:effectExtent l="0" t="0" r="0" b="0"/>
                <wp:wrapSquare wrapText="bothSides"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222EF" w14:textId="28113C12" w:rsidR="00030076" w:rsidRPr="00BE4760" w:rsidRDefault="00030076" w:rsidP="000300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Autodidacta</w:t>
                            </w:r>
                          </w:p>
                          <w:p w14:paraId="12BE127D" w14:textId="77777777" w:rsidR="00BB69C5" w:rsidRPr="00BE4760" w:rsidRDefault="00BB69C5" w:rsidP="00BB69C5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Resolutivo</w:t>
                            </w:r>
                          </w:p>
                          <w:p w14:paraId="77BD1CA7" w14:textId="383A57EE" w:rsidR="00030076" w:rsidRPr="00BE4760" w:rsidRDefault="00030076" w:rsidP="000300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6C1A" id="_x0000_s1042" type="#_x0000_t202" style="position:absolute;margin-left:133.1pt;margin-top:680.75pt;width:79.9pt;height:40.7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" filled="f" stroked="f">
                <v:textbox>
                  <w:txbxContent>
                    <w:p w14:paraId="36F222EF" w14:textId="28113C12" w:rsidR="00030076" w:rsidRPr="00BE4760" w:rsidRDefault="00030076" w:rsidP="000300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Autodidacta</w:t>
                      </w:r>
                    </w:p>
                    <w:p w14:paraId="12BE127D" w14:textId="77777777" w:rsidR="00BB69C5" w:rsidRPr="00BE4760" w:rsidRDefault="00BB69C5" w:rsidP="00BB69C5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Resolutivo</w:t>
                      </w:r>
                    </w:p>
                    <w:p w14:paraId="77BD1CA7" w14:textId="383A57EE" w:rsidR="00030076" w:rsidRPr="00BE4760" w:rsidRDefault="00030076" w:rsidP="000300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61" w:rsidRPr="00E5625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7C9E3B" wp14:editId="1B17B3CF">
                <wp:simplePos x="0" y="0"/>
                <wp:positionH relativeFrom="column">
                  <wp:posOffset>1599565</wp:posOffset>
                </wp:positionH>
                <wp:positionV relativeFrom="paragraph">
                  <wp:posOffset>8773795</wp:posOffset>
                </wp:positionV>
                <wp:extent cx="89535" cy="45085"/>
                <wp:effectExtent l="3175" t="0" r="8890" b="8890"/>
                <wp:wrapNone/>
                <wp:docPr id="324" name="Triángulo isóscele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75BC" id="Triángulo isósceles 324" o:spid="_x0000_s1026" type="#_x0000_t5" style="position:absolute;margin-left:125.95pt;margin-top:690.85pt;width:7.05pt;height:3.55pt;rotation:9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" fillcolor="#ffd966 [1943]" stroked="f" strokeweight="1pt"/>
            </w:pict>
          </mc:Fallback>
        </mc:AlternateContent>
      </w:r>
      <w:r w:rsidR="00D67561" w:rsidRPr="0003007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3592CEE" wp14:editId="6B728B67">
                <wp:simplePos x="0" y="0"/>
                <wp:positionH relativeFrom="column">
                  <wp:posOffset>1591310</wp:posOffset>
                </wp:positionH>
                <wp:positionV relativeFrom="paragraph">
                  <wp:posOffset>8973820</wp:posOffset>
                </wp:positionV>
                <wp:extent cx="89535" cy="45085"/>
                <wp:effectExtent l="3175" t="0" r="8890" b="8890"/>
                <wp:wrapNone/>
                <wp:docPr id="5" name="Triángulo isósce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1B81" id="Triángulo isósceles 5" o:spid="_x0000_s1026" type="#_x0000_t5" style="position:absolute;margin-left:125.3pt;margin-top:706.6pt;width:7.05pt;height:3.55pt;rotation:9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" fillcolor="#ffd966 [1943]" stroked="f" strokeweight="1pt"/>
            </w:pict>
          </mc:Fallback>
        </mc:AlternateContent>
      </w:r>
      <w:r w:rsidR="009C41E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CB806B3" wp14:editId="3D31983F">
                <wp:simplePos x="0" y="0"/>
                <wp:positionH relativeFrom="column">
                  <wp:posOffset>142373</wp:posOffset>
                </wp:positionH>
                <wp:positionV relativeFrom="paragraph">
                  <wp:posOffset>2842126</wp:posOffset>
                </wp:positionV>
                <wp:extent cx="89535" cy="59958"/>
                <wp:effectExtent l="0" t="4127" r="1587" b="1588"/>
                <wp:wrapNone/>
                <wp:docPr id="369" name="Triángulo isósceles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5995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2B7D" id="Triángulo isósceles 369" o:spid="_x0000_s1026" type="#_x0000_t5" style="position:absolute;margin-left:11.2pt;margin-top:223.8pt;width:7.05pt;height:4.7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" fillcolor="#ffe599 [1303]" stroked="f" strokeweight="1pt"/>
            </w:pict>
          </mc:Fallback>
        </mc:AlternateContent>
      </w:r>
      <w:r w:rsidR="009C41E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4AE540C" wp14:editId="0CB374D2">
                <wp:simplePos x="0" y="0"/>
                <wp:positionH relativeFrom="margin">
                  <wp:posOffset>203200</wp:posOffset>
                </wp:positionH>
                <wp:positionV relativeFrom="paragraph">
                  <wp:posOffset>2073910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80916" w14:textId="77777777"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E540C" id="_x0000_s1043" type="#_x0000_t202" style="position:absolute;margin-left:16pt;margin-top:163.3pt;width:128.4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" filled="f" stroked="f">
                <v:textbox style="mso-fit-shape-to-text:t">
                  <w:txbxContent>
                    <w:p w14:paraId="5DD80916" w14:textId="77777777"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61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9A3FC24" wp14:editId="2F1D7C13">
                <wp:simplePos x="0" y="0"/>
                <wp:positionH relativeFrom="column">
                  <wp:posOffset>92710</wp:posOffset>
                </wp:positionH>
                <wp:positionV relativeFrom="paragraph">
                  <wp:posOffset>5619115</wp:posOffset>
                </wp:positionV>
                <wp:extent cx="89535" cy="45085"/>
                <wp:effectExtent l="3175" t="0" r="8890" b="8890"/>
                <wp:wrapNone/>
                <wp:docPr id="21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DCA1" id="Triángulo isósceles 21" o:spid="_x0000_s1026" type="#_x0000_t5" style="position:absolute;margin-left:7.3pt;margin-top:442.45pt;width:7.05pt;height:3.55pt;rotation: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" fillcolor="#ffe599 [1303]" stroked="f" strokeweight="1pt"/>
            </w:pict>
          </mc:Fallback>
        </mc:AlternateContent>
      </w:r>
      <w:r w:rsidR="006D761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613D25AB" wp14:editId="4A6A373B">
                <wp:simplePos x="0" y="0"/>
                <wp:positionH relativeFrom="margin">
                  <wp:posOffset>202565</wp:posOffset>
                </wp:positionH>
                <wp:positionV relativeFrom="paragraph">
                  <wp:posOffset>5476366</wp:posOffset>
                </wp:positionV>
                <wp:extent cx="5528945" cy="36195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4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6AFF8" w14:textId="2BFC78B5" w:rsidR="00CB09A3" w:rsidRPr="006D761F" w:rsidRDefault="00CB09A3" w:rsidP="006D76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1B1BE0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General Dynamics </w:t>
                            </w:r>
                            <w:proofErr w:type="spellStart"/>
                            <w:r w:rsidRPr="001B1BE0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European</w:t>
                            </w:r>
                            <w:proofErr w:type="spellEnd"/>
                            <w:r w:rsidRPr="001B1BE0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B1BE0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Land</w:t>
                            </w:r>
                            <w:proofErr w:type="spellEnd"/>
                            <w:r w:rsidRPr="001B1BE0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B1BE0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Systems</w:t>
                            </w:r>
                            <w:proofErr w:type="spellEnd"/>
                            <w:r w:rsidR="006D761F"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          </w:t>
                            </w:r>
                            <w:proofErr w:type="gramStart"/>
                            <w:r w:rsidRPr="006A221E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Marzo</w:t>
                            </w:r>
                            <w:proofErr w:type="gramEnd"/>
                            <w:r w:rsidRPr="006A221E">
                              <w:rPr>
                                <w:rFonts w:asciiTheme="majorHAnsi" w:hAnsiTheme="maj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2019 – Marzo 2020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25AB" id="_x0000_s1044" type="#_x0000_t202" style="position:absolute;margin-left:15.95pt;margin-top:431.2pt;width:435.35pt;height:28.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" stroked="f">
                <v:textbox>
                  <w:txbxContent>
                    <w:p w14:paraId="4FF6AFF8" w14:textId="2BFC78B5" w:rsidR="00CB09A3" w:rsidRPr="006D761F" w:rsidRDefault="00CB09A3" w:rsidP="006D761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1B1BE0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General Dynamics </w:t>
                      </w:r>
                      <w:proofErr w:type="spellStart"/>
                      <w:r w:rsidRPr="001B1BE0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European</w:t>
                      </w:r>
                      <w:proofErr w:type="spellEnd"/>
                      <w:r w:rsidRPr="001B1BE0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B1BE0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Land</w:t>
                      </w:r>
                      <w:proofErr w:type="spellEnd"/>
                      <w:r w:rsidRPr="001B1BE0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B1BE0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Systems</w:t>
                      </w:r>
                      <w:proofErr w:type="spellEnd"/>
                      <w:r w:rsidR="006D761F"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           </w:t>
                      </w:r>
                      <w:proofErr w:type="gramStart"/>
                      <w:r w:rsidRPr="006A221E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>Marzo</w:t>
                      </w:r>
                      <w:proofErr w:type="gramEnd"/>
                      <w:r w:rsidRPr="006A221E">
                        <w:rPr>
                          <w:rFonts w:asciiTheme="majorHAnsi" w:hAnsiTheme="maj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2019 – Marzo 2020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C45" w:rsidRPr="00E5625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AEFAC8" wp14:editId="77527C91">
                <wp:simplePos x="0" y="0"/>
                <wp:positionH relativeFrom="column">
                  <wp:posOffset>73290</wp:posOffset>
                </wp:positionH>
                <wp:positionV relativeFrom="paragraph">
                  <wp:posOffset>7726105</wp:posOffset>
                </wp:positionV>
                <wp:extent cx="89535" cy="45085"/>
                <wp:effectExtent l="3175" t="0" r="8890" b="8890"/>
                <wp:wrapNone/>
                <wp:docPr id="294" name="Triángulo isóscele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69B5" id="Triángulo isósceles 294" o:spid="_x0000_s1026" type="#_x0000_t5" style="position:absolute;margin-left:5.75pt;margin-top:608.35pt;width:7.05pt;height:3.55pt;rotation: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" fillcolor="#ffd966 [1943]" stroked="f" strokeweight="1pt"/>
            </w:pict>
          </mc:Fallback>
        </mc:AlternateContent>
      </w:r>
      <w:r w:rsidR="00C86C45" w:rsidRPr="00E5625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B444E3" wp14:editId="3281C827">
                <wp:simplePos x="0" y="0"/>
                <wp:positionH relativeFrom="column">
                  <wp:posOffset>2271395</wp:posOffset>
                </wp:positionH>
                <wp:positionV relativeFrom="paragraph">
                  <wp:posOffset>8141335</wp:posOffset>
                </wp:positionV>
                <wp:extent cx="89535" cy="45085"/>
                <wp:effectExtent l="3175" t="0" r="8890" b="8890"/>
                <wp:wrapNone/>
                <wp:docPr id="303" name="Triángulo isóscele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3AFD" id="Triángulo isósceles 303" o:spid="_x0000_s1026" type="#_x0000_t5" style="position:absolute;margin-left:178.85pt;margin-top:641.05pt;width:7.05pt;height:3.55pt;rotation: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" fillcolor="#ffd966 [1943]" stroked="f" strokeweight="1pt"/>
            </w:pict>
          </mc:Fallback>
        </mc:AlternateContent>
      </w:r>
      <w:r w:rsidR="00C86C45" w:rsidRPr="00E5625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C9C544" wp14:editId="37E85536">
                <wp:simplePos x="0" y="0"/>
                <wp:positionH relativeFrom="column">
                  <wp:posOffset>2274570</wp:posOffset>
                </wp:positionH>
                <wp:positionV relativeFrom="paragraph">
                  <wp:posOffset>7944485</wp:posOffset>
                </wp:positionV>
                <wp:extent cx="89535" cy="45085"/>
                <wp:effectExtent l="3175" t="0" r="8890" b="8890"/>
                <wp:wrapNone/>
                <wp:docPr id="302" name="Triángulo isóscele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6902" id="Triángulo isósceles 302" o:spid="_x0000_s1026" type="#_x0000_t5" style="position:absolute;margin-left:179.1pt;margin-top:625.55pt;width:7.05pt;height:3.55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" fillcolor="#ffd966 [1943]" stroked="f" strokeweight="1pt"/>
            </w:pict>
          </mc:Fallback>
        </mc:AlternateContent>
      </w:r>
      <w:r w:rsidR="00C86C45" w:rsidRPr="00E5625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ED3966E" wp14:editId="6719D8AC">
                <wp:simplePos x="0" y="0"/>
                <wp:positionH relativeFrom="column">
                  <wp:posOffset>2273935</wp:posOffset>
                </wp:positionH>
                <wp:positionV relativeFrom="paragraph">
                  <wp:posOffset>7746161</wp:posOffset>
                </wp:positionV>
                <wp:extent cx="89535" cy="45085"/>
                <wp:effectExtent l="3175" t="0" r="8890" b="8890"/>
                <wp:wrapNone/>
                <wp:docPr id="301" name="Triángulo isóscele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843" id="Triángulo isósceles 301" o:spid="_x0000_s1026" type="#_x0000_t5" style="position:absolute;margin-left:179.05pt;margin-top:609.95pt;width:7.05pt;height:3.55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" fillcolor="#ffd966 [1943]" stroked="f" strokeweight="1pt"/>
            </w:pict>
          </mc:Fallback>
        </mc:AlternateContent>
      </w:r>
      <w:r w:rsidR="00C86C4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24E74E4" wp14:editId="659A3971">
                <wp:simplePos x="0" y="0"/>
                <wp:positionH relativeFrom="margin">
                  <wp:posOffset>4442723</wp:posOffset>
                </wp:positionH>
                <wp:positionV relativeFrom="paragraph">
                  <wp:posOffset>7617448</wp:posOffset>
                </wp:positionV>
                <wp:extent cx="1103630" cy="688340"/>
                <wp:effectExtent l="0" t="0" r="0" b="0"/>
                <wp:wrapSquare wrapText="bothSides"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0E799" w14:textId="1AE340FC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Oracle</w:t>
                            </w:r>
                          </w:p>
                          <w:p w14:paraId="0711B74C" w14:textId="1AF21687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DB18280" w14:textId="273D8A57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74E4" id="_x0000_s1045" type="#_x0000_t202" style="position:absolute;margin-left:349.8pt;margin-top:599.8pt;width:86.9pt;height:54.2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" filled="f" stroked="f">
                <v:textbox>
                  <w:txbxContent>
                    <w:p w14:paraId="3990E799" w14:textId="1AE340FC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Oracle</w:t>
                      </w:r>
                    </w:p>
                    <w:p w14:paraId="0711B74C" w14:textId="1AF21687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MySQL</w:t>
                      </w:r>
                    </w:p>
                    <w:p w14:paraId="4DB18280" w14:textId="273D8A57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MongoDB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C4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54C0231" wp14:editId="689A80A9">
                <wp:simplePos x="0" y="0"/>
                <wp:positionH relativeFrom="margin">
                  <wp:posOffset>2343035</wp:posOffset>
                </wp:positionH>
                <wp:positionV relativeFrom="paragraph">
                  <wp:posOffset>7602651</wp:posOffset>
                </wp:positionV>
                <wp:extent cx="1746250" cy="688340"/>
                <wp:effectExtent l="0" t="0" r="0" b="0"/>
                <wp:wrapSquare wrapText="bothSides"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A083A" w14:textId="3CB9895A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ASP.NET MVC</w:t>
                            </w:r>
                            <w:r w:rsidR="00D55F9B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 .NET Core</w:t>
                            </w:r>
                          </w:p>
                          <w:p w14:paraId="320A7EC0" w14:textId="0AFD3AC6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Node.js</w:t>
                            </w:r>
                            <w:r w:rsidR="00C77121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 Python</w:t>
                            </w:r>
                          </w:p>
                          <w:p w14:paraId="57AD51E2" w14:textId="679DF593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HTML5, CSS3</w:t>
                            </w:r>
                            <w:r w:rsidR="000A6372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 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0231" id="_x0000_s1046" type="#_x0000_t202" style="position:absolute;margin-left:184.5pt;margin-top:598.65pt;width:137.5pt;height:54.2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" filled="f" stroked="f">
                <v:textbox>
                  <w:txbxContent>
                    <w:p w14:paraId="4CAA083A" w14:textId="3CB9895A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ASP.NET MVC</w:t>
                      </w:r>
                      <w:r w:rsidR="00D55F9B">
                        <w:rPr>
                          <w:i/>
                          <w:color w:val="515151"/>
                          <w:sz w:val="24"/>
                          <w:szCs w:val="24"/>
                        </w:rPr>
                        <w:t>, .NET Core</w:t>
                      </w:r>
                    </w:p>
                    <w:p w14:paraId="320A7EC0" w14:textId="0AFD3AC6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Node.js</w:t>
                      </w:r>
                      <w:r w:rsidR="00C77121">
                        <w:rPr>
                          <w:i/>
                          <w:color w:val="515151"/>
                          <w:sz w:val="24"/>
                          <w:szCs w:val="24"/>
                        </w:rPr>
                        <w:t>, Python</w:t>
                      </w:r>
                    </w:p>
                    <w:p w14:paraId="57AD51E2" w14:textId="679DF593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HTML5, CSS3</w:t>
                      </w:r>
                      <w:r w:rsidR="000A6372">
                        <w:rPr>
                          <w:i/>
                          <w:color w:val="515151"/>
                          <w:sz w:val="24"/>
                          <w:szCs w:val="24"/>
                        </w:rPr>
                        <w:t>, Bootstrap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C4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C1099BD" wp14:editId="165E5D83">
                <wp:simplePos x="0" y="0"/>
                <wp:positionH relativeFrom="margin">
                  <wp:posOffset>173091</wp:posOffset>
                </wp:positionH>
                <wp:positionV relativeFrom="paragraph">
                  <wp:posOffset>7583656</wp:posOffset>
                </wp:positionV>
                <wp:extent cx="1950720" cy="688340"/>
                <wp:effectExtent l="0" t="0" r="0" b="0"/>
                <wp:wrapSquare wrapText="bothSides"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956F3" w14:textId="4EF470AB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Spring MVC </w:t>
                            </w:r>
                          </w:p>
                          <w:p w14:paraId="1E79AF13" w14:textId="4CCBCD3B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JavaScript, jQuery, AJAX</w:t>
                            </w:r>
                          </w:p>
                          <w:p w14:paraId="3D3E3D0D" w14:textId="5FFF30F4" w:rsidR="00E5625F" w:rsidRPr="00BE4760" w:rsidRDefault="006B339E" w:rsidP="00E5625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Angular</w:t>
                            </w:r>
                            <w:r w:rsidR="00B8353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 w:rsidR="004603D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8353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99BD" id="_x0000_s1047" type="#_x0000_t202" style="position:absolute;margin-left:13.65pt;margin-top:597.15pt;width:153.6pt;height:54.2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" filled="f" stroked="f">
                <v:textbox>
                  <w:txbxContent>
                    <w:p w14:paraId="7FA956F3" w14:textId="4EF470AB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Spring MVC </w:t>
                      </w:r>
                    </w:p>
                    <w:p w14:paraId="1E79AF13" w14:textId="4CCBCD3B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JavaScript, jQuery, AJAX</w:t>
                      </w:r>
                    </w:p>
                    <w:p w14:paraId="3D3E3D0D" w14:textId="5FFF30F4" w:rsidR="00E5625F" w:rsidRPr="00BE4760" w:rsidRDefault="006B339E" w:rsidP="00E5625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Angular</w:t>
                      </w:r>
                      <w:r w:rsidR="00B83530">
                        <w:rPr>
                          <w:i/>
                          <w:color w:val="515151"/>
                          <w:sz w:val="24"/>
                          <w:szCs w:val="24"/>
                        </w:rPr>
                        <w:t>,</w:t>
                      </w:r>
                      <w:r w:rsidR="004603D3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83530">
                        <w:rPr>
                          <w:i/>
                          <w:color w:val="515151"/>
                          <w:sz w:val="24"/>
                          <w:szCs w:val="24"/>
                        </w:rPr>
                        <w:t>TypeScript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C45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F1EF485" wp14:editId="155C2918">
                <wp:simplePos x="0" y="0"/>
                <wp:positionH relativeFrom="column">
                  <wp:posOffset>115888</wp:posOffset>
                </wp:positionH>
                <wp:positionV relativeFrom="paragraph">
                  <wp:posOffset>8350250</wp:posOffset>
                </wp:positionV>
                <wp:extent cx="2683827" cy="312420"/>
                <wp:effectExtent l="0" t="0" r="254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827" cy="312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FE9D7" id="Rectángulo 28" o:spid="_x0000_s1026" style="position:absolute;margin-left:9.15pt;margin-top:657.5pt;width:211.3pt;height:24.6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" fillcolor="#6179aa" stroked="f" strokeweight="1pt"/>
            </w:pict>
          </mc:Fallback>
        </mc:AlternateContent>
      </w:r>
      <w:r w:rsidR="00C86C4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68FCDB6A" wp14:editId="4856A5D6">
                <wp:simplePos x="0" y="0"/>
                <wp:positionH relativeFrom="margin">
                  <wp:posOffset>335915</wp:posOffset>
                </wp:positionH>
                <wp:positionV relativeFrom="paragraph">
                  <wp:posOffset>8668181</wp:posOffset>
                </wp:positionV>
                <wp:extent cx="1014730" cy="474345"/>
                <wp:effectExtent l="0" t="0" r="0" b="1905"/>
                <wp:wrapSquare wrapText="bothSides"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6AB9" w14:textId="1685AFD2" w:rsidR="00030076" w:rsidRPr="00BE4760" w:rsidRDefault="00030076" w:rsidP="000300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Proactivo</w:t>
                            </w:r>
                          </w:p>
                          <w:p w14:paraId="59B09810" w14:textId="7018F13E" w:rsidR="00030076" w:rsidRPr="00BE4760" w:rsidRDefault="00030076" w:rsidP="000300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Creativo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DB6A" id="_x0000_s1048" type="#_x0000_t202" style="position:absolute;margin-left:26.45pt;margin-top:682.55pt;width:79.9pt;height:37.3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" filled="f" stroked="f">
                <v:textbox>
                  <w:txbxContent>
                    <w:p w14:paraId="04696AB9" w14:textId="1685AFD2" w:rsidR="00030076" w:rsidRPr="00BE4760" w:rsidRDefault="00030076" w:rsidP="000300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Proactivo</w:t>
                      </w:r>
                    </w:p>
                    <w:p w14:paraId="59B09810" w14:textId="7018F13E" w:rsidR="00030076" w:rsidRPr="00BE4760" w:rsidRDefault="00030076" w:rsidP="000300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Creativo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C45" w:rsidRPr="0003007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3514F1" wp14:editId="16560597">
                <wp:simplePos x="0" y="0"/>
                <wp:positionH relativeFrom="column">
                  <wp:posOffset>241935</wp:posOffset>
                </wp:positionH>
                <wp:positionV relativeFrom="paragraph">
                  <wp:posOffset>8792845</wp:posOffset>
                </wp:positionV>
                <wp:extent cx="89535" cy="45085"/>
                <wp:effectExtent l="3175" t="0" r="8890" b="8890"/>
                <wp:wrapNone/>
                <wp:docPr id="325" name="Triángulo isóscele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22B6" id="Triángulo isósceles 325" o:spid="_x0000_s1026" type="#_x0000_t5" style="position:absolute;margin-left:19.05pt;margin-top:692.35pt;width:7.05pt;height:3.55pt;rotation: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" fillcolor="#ffd966 [1943]" stroked="f" strokeweight="1pt"/>
            </w:pict>
          </mc:Fallback>
        </mc:AlternateContent>
      </w:r>
      <w:r w:rsidR="00C86C45" w:rsidRPr="0003007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08B12E" wp14:editId="7D2141CD">
                <wp:simplePos x="0" y="0"/>
                <wp:positionH relativeFrom="column">
                  <wp:posOffset>242570</wp:posOffset>
                </wp:positionH>
                <wp:positionV relativeFrom="paragraph">
                  <wp:posOffset>8991600</wp:posOffset>
                </wp:positionV>
                <wp:extent cx="89535" cy="45085"/>
                <wp:effectExtent l="3175" t="0" r="8890" b="8890"/>
                <wp:wrapNone/>
                <wp:docPr id="326" name="Triángulo isóscele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C4DA" id="Triángulo isósceles 326" o:spid="_x0000_s1026" type="#_x0000_t5" style="position:absolute;margin-left:19.1pt;margin-top:708pt;width:7.05pt;height:3.55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" fillcolor="#ffd966 [1943]" stroked="f" strokeweight="1pt"/>
            </w:pict>
          </mc:Fallback>
        </mc:AlternateContent>
      </w:r>
      <w:r w:rsidR="00CB09A3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790FCF2" wp14:editId="7FE64E67">
                <wp:simplePos x="0" y="0"/>
                <wp:positionH relativeFrom="margin">
                  <wp:posOffset>275590</wp:posOffset>
                </wp:positionH>
                <wp:positionV relativeFrom="paragraph">
                  <wp:posOffset>5689600</wp:posOffset>
                </wp:positionV>
                <wp:extent cx="1630680" cy="1404620"/>
                <wp:effectExtent l="0" t="0" r="0" b="0"/>
                <wp:wrapSquare wrapText="bothSides"/>
                <wp:docPr id="3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3C509" w14:textId="232A1512" w:rsidR="001B1BE0" w:rsidRPr="001B5912" w:rsidRDefault="001B1BE0" w:rsidP="001B1BE0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0FCF2" id="_x0000_s1049" type="#_x0000_t202" style="position:absolute;margin-left:21.7pt;margin-top:448pt;width:128.4pt;height:110.6pt;z-index:251890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" filled="f" stroked="f">
                <v:textbox style="mso-fit-shape-to-text:t">
                  <w:txbxContent>
                    <w:p w14:paraId="7743C509" w14:textId="232A1512" w:rsidR="001B1BE0" w:rsidRPr="001B5912" w:rsidRDefault="001B1BE0" w:rsidP="001B1BE0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F1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AEEA0" wp14:editId="415ACC37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C36A3" id="Rectángulo 210" o:spid="_x0000_s1026" style="position:absolute;margin-left:0;margin-top:-71.4pt;width:32.75pt;height:840.5pt;z-index:251718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</w:p>
    <w:sectPr w:rsidR="00231726" w:rsidRPr="00231726" w:rsidSect="00DC0C38">
      <w:pgSz w:w="11906" w:h="16838" w:code="9"/>
      <w:pgMar w:top="1440" w:right="1440" w:bottom="284" w:left="1440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75ED" w14:textId="77777777" w:rsidR="00463BBF" w:rsidRDefault="00463BBF" w:rsidP="00A01AB1">
      <w:pPr>
        <w:spacing w:after="0" w:line="240" w:lineRule="auto"/>
      </w:pPr>
      <w:r>
        <w:separator/>
      </w:r>
    </w:p>
  </w:endnote>
  <w:endnote w:type="continuationSeparator" w:id="0">
    <w:p w14:paraId="5BA9C90A" w14:textId="77777777" w:rsidR="00463BBF" w:rsidRDefault="00463BBF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38B0" w14:textId="77777777" w:rsidR="00463BBF" w:rsidRDefault="00463BBF" w:rsidP="00A01AB1">
      <w:pPr>
        <w:spacing w:after="0" w:line="240" w:lineRule="auto"/>
      </w:pPr>
      <w:r>
        <w:separator/>
      </w:r>
    </w:p>
  </w:footnote>
  <w:footnote w:type="continuationSeparator" w:id="0">
    <w:p w14:paraId="6E72B694" w14:textId="77777777" w:rsidR="00463BBF" w:rsidRDefault="00463BBF" w:rsidP="00A0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61E8"/>
    <w:multiLevelType w:val="hybridMultilevel"/>
    <w:tmpl w:val="3A427E04"/>
    <w:lvl w:ilvl="0" w:tplc="20DC08E2">
      <w:start w:val="201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585F"/>
    <w:multiLevelType w:val="hybridMultilevel"/>
    <w:tmpl w:val="49BC2AE4"/>
    <w:lvl w:ilvl="0" w:tplc="B8EA61D4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6179AA"/>
      </w:rPr>
    </w:lvl>
    <w:lvl w:ilvl="1" w:tplc="040A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10"/>
    <w:rsid w:val="00030076"/>
    <w:rsid w:val="00043E68"/>
    <w:rsid w:val="00051EB4"/>
    <w:rsid w:val="00055585"/>
    <w:rsid w:val="000634C6"/>
    <w:rsid w:val="000A6372"/>
    <w:rsid w:val="000B42AF"/>
    <w:rsid w:val="000C7DE6"/>
    <w:rsid w:val="000D2471"/>
    <w:rsid w:val="00123AAD"/>
    <w:rsid w:val="00141993"/>
    <w:rsid w:val="001559BD"/>
    <w:rsid w:val="00171755"/>
    <w:rsid w:val="00193CE6"/>
    <w:rsid w:val="001A0118"/>
    <w:rsid w:val="001B1BE0"/>
    <w:rsid w:val="001B5912"/>
    <w:rsid w:val="001D7259"/>
    <w:rsid w:val="001E4ECB"/>
    <w:rsid w:val="002141B0"/>
    <w:rsid w:val="00215398"/>
    <w:rsid w:val="00231726"/>
    <w:rsid w:val="0027330F"/>
    <w:rsid w:val="002803EC"/>
    <w:rsid w:val="002818D7"/>
    <w:rsid w:val="002C5082"/>
    <w:rsid w:val="002D21DE"/>
    <w:rsid w:val="002E751B"/>
    <w:rsid w:val="002F5ADB"/>
    <w:rsid w:val="0031666C"/>
    <w:rsid w:val="00327930"/>
    <w:rsid w:val="00366B75"/>
    <w:rsid w:val="003810F0"/>
    <w:rsid w:val="003B309B"/>
    <w:rsid w:val="003C294D"/>
    <w:rsid w:val="003D4523"/>
    <w:rsid w:val="003E5E88"/>
    <w:rsid w:val="00441929"/>
    <w:rsid w:val="00445A29"/>
    <w:rsid w:val="00447C42"/>
    <w:rsid w:val="004603D3"/>
    <w:rsid w:val="004635FB"/>
    <w:rsid w:val="00463BBF"/>
    <w:rsid w:val="00483952"/>
    <w:rsid w:val="00493C92"/>
    <w:rsid w:val="004A17D5"/>
    <w:rsid w:val="004A52F0"/>
    <w:rsid w:val="004D29B3"/>
    <w:rsid w:val="004D564D"/>
    <w:rsid w:val="004F72ED"/>
    <w:rsid w:val="00515C71"/>
    <w:rsid w:val="00534B33"/>
    <w:rsid w:val="00550F10"/>
    <w:rsid w:val="00560D1F"/>
    <w:rsid w:val="005A3C52"/>
    <w:rsid w:val="005D1428"/>
    <w:rsid w:val="005E4DD7"/>
    <w:rsid w:val="005E7ECA"/>
    <w:rsid w:val="005F0B7E"/>
    <w:rsid w:val="006220C2"/>
    <w:rsid w:val="0063761F"/>
    <w:rsid w:val="00641D7C"/>
    <w:rsid w:val="00683503"/>
    <w:rsid w:val="006848AE"/>
    <w:rsid w:val="006A07C5"/>
    <w:rsid w:val="006A1130"/>
    <w:rsid w:val="006A221E"/>
    <w:rsid w:val="006A263B"/>
    <w:rsid w:val="006B339E"/>
    <w:rsid w:val="006C6590"/>
    <w:rsid w:val="006D761F"/>
    <w:rsid w:val="006F118F"/>
    <w:rsid w:val="00702EE6"/>
    <w:rsid w:val="00732C10"/>
    <w:rsid w:val="007C43F4"/>
    <w:rsid w:val="007D5E79"/>
    <w:rsid w:val="007E5532"/>
    <w:rsid w:val="007F0BDC"/>
    <w:rsid w:val="00811711"/>
    <w:rsid w:val="00845EF5"/>
    <w:rsid w:val="00853A66"/>
    <w:rsid w:val="008642F8"/>
    <w:rsid w:val="008843D6"/>
    <w:rsid w:val="00886A8E"/>
    <w:rsid w:val="008A4E87"/>
    <w:rsid w:val="008B650E"/>
    <w:rsid w:val="009123E5"/>
    <w:rsid w:val="00926492"/>
    <w:rsid w:val="009556EC"/>
    <w:rsid w:val="00960863"/>
    <w:rsid w:val="00972651"/>
    <w:rsid w:val="00982B17"/>
    <w:rsid w:val="009C41EF"/>
    <w:rsid w:val="009D0702"/>
    <w:rsid w:val="009D3B1A"/>
    <w:rsid w:val="009E0C7D"/>
    <w:rsid w:val="009E6692"/>
    <w:rsid w:val="009F1953"/>
    <w:rsid w:val="00A01AB1"/>
    <w:rsid w:val="00A1130F"/>
    <w:rsid w:val="00A24E8B"/>
    <w:rsid w:val="00A4420F"/>
    <w:rsid w:val="00A50820"/>
    <w:rsid w:val="00A637D8"/>
    <w:rsid w:val="00A913E8"/>
    <w:rsid w:val="00A91A4A"/>
    <w:rsid w:val="00A95462"/>
    <w:rsid w:val="00AB1ACD"/>
    <w:rsid w:val="00AC19D3"/>
    <w:rsid w:val="00AC54DD"/>
    <w:rsid w:val="00AE6F2C"/>
    <w:rsid w:val="00B14BD5"/>
    <w:rsid w:val="00B2565E"/>
    <w:rsid w:val="00B304A1"/>
    <w:rsid w:val="00B31235"/>
    <w:rsid w:val="00B44CBE"/>
    <w:rsid w:val="00B5094F"/>
    <w:rsid w:val="00B672BB"/>
    <w:rsid w:val="00B75577"/>
    <w:rsid w:val="00B77306"/>
    <w:rsid w:val="00B83530"/>
    <w:rsid w:val="00B83D4A"/>
    <w:rsid w:val="00B8490A"/>
    <w:rsid w:val="00B86586"/>
    <w:rsid w:val="00BA12BC"/>
    <w:rsid w:val="00BB08EF"/>
    <w:rsid w:val="00BB69C5"/>
    <w:rsid w:val="00BD2F10"/>
    <w:rsid w:val="00BE4760"/>
    <w:rsid w:val="00C01070"/>
    <w:rsid w:val="00C01E2F"/>
    <w:rsid w:val="00C3301B"/>
    <w:rsid w:val="00C37AAD"/>
    <w:rsid w:val="00C54257"/>
    <w:rsid w:val="00C5555F"/>
    <w:rsid w:val="00C77121"/>
    <w:rsid w:val="00C86C45"/>
    <w:rsid w:val="00CA6230"/>
    <w:rsid w:val="00CB09A3"/>
    <w:rsid w:val="00CD28BE"/>
    <w:rsid w:val="00CE48D6"/>
    <w:rsid w:val="00D02CA6"/>
    <w:rsid w:val="00D065CD"/>
    <w:rsid w:val="00D14807"/>
    <w:rsid w:val="00D2492A"/>
    <w:rsid w:val="00D26527"/>
    <w:rsid w:val="00D35AA5"/>
    <w:rsid w:val="00D55F9B"/>
    <w:rsid w:val="00D67561"/>
    <w:rsid w:val="00D85B71"/>
    <w:rsid w:val="00DA026A"/>
    <w:rsid w:val="00DC0C38"/>
    <w:rsid w:val="00DF1B1E"/>
    <w:rsid w:val="00DF364B"/>
    <w:rsid w:val="00E06111"/>
    <w:rsid w:val="00E26E85"/>
    <w:rsid w:val="00E47090"/>
    <w:rsid w:val="00E5625F"/>
    <w:rsid w:val="00E625E4"/>
    <w:rsid w:val="00E64483"/>
    <w:rsid w:val="00E70370"/>
    <w:rsid w:val="00E8166E"/>
    <w:rsid w:val="00E90504"/>
    <w:rsid w:val="00EA3B3C"/>
    <w:rsid w:val="00EA6BDA"/>
    <w:rsid w:val="00ED40FC"/>
    <w:rsid w:val="00EE64A3"/>
    <w:rsid w:val="00EF5390"/>
    <w:rsid w:val="00F20C69"/>
    <w:rsid w:val="00F356F6"/>
    <w:rsid w:val="00F57C29"/>
    <w:rsid w:val="00FA42B5"/>
    <w:rsid w:val="00FA75F6"/>
    <w:rsid w:val="00FB7834"/>
    <w:rsid w:val="00FD3274"/>
    <w:rsid w:val="00F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69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982B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65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27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C0C38"/>
  </w:style>
  <w:style w:type="character" w:styleId="Hipervnculovisitado">
    <w:name w:val="FollowedHyperlink"/>
    <w:basedOn w:val="Fuentedeprrafopredeter"/>
    <w:uiPriority w:val="99"/>
    <w:semiHidden/>
    <w:unhideWhenUsed/>
    <w:rsid w:val="00EE6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jesus-rico-softwar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sus-rico-softwa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s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35401F3-B625-4A05-ABA6-F5B6BB6F1E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2020-09-07T10:00:00Z</dcterms:created>
  <dcterms:modified xsi:type="dcterms:W3CDTF">2021-09-15T17:38:00Z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